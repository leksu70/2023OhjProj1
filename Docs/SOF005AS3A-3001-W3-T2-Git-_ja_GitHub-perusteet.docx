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A77B" w14:textId="134EF496" w:rsidR="006A5CE8" w:rsidRPr="0069774E" w:rsidRDefault="00675CA6" w:rsidP="006A5CE8">
      <w:pPr>
        <w:pStyle w:val="Heading1"/>
      </w:pPr>
      <w:r w:rsidRPr="0069774E">
        <w:t>Git- ja GitHub-perusteet</w:t>
      </w:r>
    </w:p>
    <w:p w14:paraId="5709CA79" w14:textId="29DDC281" w:rsidR="00675CA6" w:rsidRPr="0069774E" w:rsidRDefault="0069774E" w:rsidP="0069774E">
      <w:pPr>
        <w:pStyle w:val="Heading2"/>
      </w:pPr>
      <w:r w:rsidRPr="0069774E">
        <w:t>Tehtävän kuvaus</w:t>
      </w:r>
    </w:p>
    <w:p w14:paraId="3B7B8F27" w14:textId="4AC2017F" w:rsidR="0069774E" w:rsidRDefault="0069774E" w:rsidP="0069774E">
      <w:pPr>
        <w:pStyle w:val="Body"/>
      </w:pPr>
      <w:r w:rsidRPr="0069774E">
        <w:t>Tehtävän tarkoitus on tutustuttaa git:n peruskäyttöön ja varmistaa, että asennukset ja työkalut ovat kunnossa ensi kerran harjoituksia varten. Jos olet varma, että ne ovat jo sinulla kunnossa, perustele, miksi voit jättää tutoriaalin tekemättä</w:t>
      </w:r>
      <w:r w:rsidR="00DD1CBE">
        <w:t>.</w:t>
      </w:r>
    </w:p>
    <w:p w14:paraId="0FC04BB8" w14:textId="0CDABA5E" w:rsidR="00A30D33" w:rsidRDefault="00A30D33" w:rsidP="0069774E">
      <w:pPr>
        <w:pStyle w:val="Body"/>
      </w:pPr>
      <w:r w:rsidRPr="00A30D33">
        <w:t>Koska haarautuminen ei ole</w:t>
      </w:r>
      <w:r>
        <w:t xml:space="preserve"> minulle</w:t>
      </w:r>
      <w:r w:rsidRPr="00A30D33">
        <w:t xml:space="preserve"> entuudestaan tuttu, niin tein tämän tehtävän kokonaan.</w:t>
      </w:r>
    </w:p>
    <w:p w14:paraId="155F8F2F" w14:textId="143CFA36" w:rsidR="00855D4D" w:rsidRDefault="00BB6455" w:rsidP="00855D4D">
      <w:pPr>
        <w:pStyle w:val="Heading2"/>
      </w:pPr>
      <w:r>
        <w:t>Gitin repository</w:t>
      </w:r>
    </w:p>
    <w:p w14:paraId="3D2BE86A" w14:textId="23A3AD23" w:rsidR="00DD1CBE" w:rsidRDefault="00DD1CBE" w:rsidP="00DD1CBE">
      <w:pPr>
        <w:pStyle w:val="Body"/>
      </w:pPr>
      <w:r>
        <w:t xml:space="preserve">Gitin tarkoituksena on säilöä muokattavaa lähdekoodia, jonka avulla voidaan palauttaa aikaisempia versioita, kehittää eri versioita yhtä aikaa hallitusti ja </w:t>
      </w:r>
      <w:r w:rsidR="00B13AC4">
        <w:t xml:space="preserve">samalla </w:t>
      </w:r>
      <w:r>
        <w:t>muutoksia voidaan seurata, dokumentoida ja hallita. Git tallentaa tiedot paikalliseen tietovarastoon eli repositoryyn.</w:t>
      </w:r>
      <w:r w:rsidR="00BB6455">
        <w:t xml:space="preserve"> Sen sisältöä voidaan synkronoida pilvessä olevaan erilliseen </w:t>
      </w:r>
      <w:r w:rsidR="00B13AC4">
        <w:t>etä-</w:t>
      </w:r>
      <w:r w:rsidR="00BB6455">
        <w:t xml:space="preserve">repositoryyn tarpeen vaatiessa. Pilven avulla voidaan koodin kehitystyötä tehdä yhdessä </w:t>
      </w:r>
      <w:r w:rsidR="00B13AC4">
        <w:t xml:space="preserve">tuvallisesti </w:t>
      </w:r>
      <w:r w:rsidR="00BB6455">
        <w:t>muiden kehittäjien kanssa.</w:t>
      </w:r>
    </w:p>
    <w:p w14:paraId="7EACDBB2" w14:textId="210A3AA7" w:rsidR="00BB6455" w:rsidRDefault="00BB6455" w:rsidP="00BB6455">
      <w:pPr>
        <w:pStyle w:val="Heading2"/>
      </w:pPr>
      <w:r>
        <w:t>Gitin konfigurointi</w:t>
      </w:r>
    </w:p>
    <w:p w14:paraId="7F8A9A06" w14:textId="68162630" w:rsidR="008944C4" w:rsidRDefault="00981C97" w:rsidP="008944C4">
      <w:pPr>
        <w:pStyle w:val="Body"/>
      </w:pPr>
      <w:r>
        <w:t xml:space="preserve">Gitin asennuksen jälkeen käyttäjän tulee </w:t>
      </w:r>
      <w:r w:rsidR="008B05CF">
        <w:t xml:space="preserve">yhden kerran </w:t>
      </w:r>
      <w:r>
        <w:t xml:space="preserve">asettaa Gitin </w:t>
      </w:r>
      <w:r w:rsidR="00DE07F3">
        <w:t xml:space="preserve">globaalit </w:t>
      </w:r>
      <w:r>
        <w:t>käyttäjätiedot kohdalleen:</w:t>
      </w:r>
    </w:p>
    <w:p w14:paraId="0343D41D" w14:textId="77777777" w:rsidR="008944C4" w:rsidRDefault="008944C4" w:rsidP="008944C4">
      <w:pPr>
        <w:pStyle w:val="Code"/>
      </w:pPr>
      <w:r>
        <w:t>$ git config --global user.name "Leo Sutinen"</w:t>
      </w:r>
    </w:p>
    <w:p w14:paraId="5C2D20CB" w14:textId="77777777" w:rsidR="008944C4" w:rsidRDefault="008944C4" w:rsidP="008944C4">
      <w:pPr>
        <w:pStyle w:val="Code"/>
      </w:pPr>
      <w:r>
        <w:t>$ git config --global user.email leo.sutinen@myy.haaga-helia.fi</w:t>
      </w:r>
    </w:p>
    <w:p w14:paraId="4A4FF7CB" w14:textId="75D0D822" w:rsidR="008944C4" w:rsidRDefault="008944C4" w:rsidP="008944C4">
      <w:pPr>
        <w:pStyle w:val="Body"/>
      </w:pPr>
      <w:r>
        <w:t xml:space="preserve">Yksittäisen repositoryn käyttäjätietoja voidaan </w:t>
      </w:r>
      <w:r w:rsidR="00DE07F3">
        <w:t>muokata,</w:t>
      </w:r>
      <w:r>
        <w:t xml:space="preserve"> kunhan repository on ensin luotu.</w:t>
      </w:r>
    </w:p>
    <w:p w14:paraId="78E214BD" w14:textId="77777777" w:rsidR="008944C4" w:rsidRDefault="008944C4" w:rsidP="008944C4">
      <w:pPr>
        <w:pStyle w:val="Code"/>
      </w:pPr>
      <w:r>
        <w:t>$ git config user.name "Leo Sutinen"</w:t>
      </w:r>
    </w:p>
    <w:p w14:paraId="14428961" w14:textId="77777777" w:rsidR="008944C4" w:rsidRDefault="008944C4" w:rsidP="008944C4">
      <w:pPr>
        <w:pStyle w:val="Code"/>
      </w:pPr>
      <w:r>
        <w:t>$ git config user.email leo.sutinen@myy.haaga-helia.fi</w:t>
      </w:r>
    </w:p>
    <w:p w14:paraId="579D054F" w14:textId="77777777" w:rsidR="008944C4" w:rsidRDefault="008944C4" w:rsidP="008944C4">
      <w:pPr>
        <w:pStyle w:val="Body"/>
      </w:pPr>
      <w:r>
        <w:t>Git käyttää oletuseditorina vi-editoria, jonka voi halutessaan muuttaa käyttämään esim. Visual Studio Codea.</w:t>
      </w:r>
    </w:p>
    <w:p w14:paraId="3DE194F2" w14:textId="4BB5BA0A" w:rsidR="008944C4" w:rsidRDefault="008944C4" w:rsidP="008944C4">
      <w:pPr>
        <w:pStyle w:val="Code"/>
      </w:pPr>
      <w:r>
        <w:t>$ git config --global core.editor "code --wait"</w:t>
      </w:r>
    </w:p>
    <w:p w14:paraId="043FB37F" w14:textId="5CCAEB17" w:rsidR="00275818" w:rsidRPr="00275818" w:rsidRDefault="00090400" w:rsidP="00275818">
      <w:pPr>
        <w:pStyle w:val="Body"/>
      </w:pPr>
      <w:r>
        <w:t>Käyttäjän halutessa</w:t>
      </w:r>
      <w:r w:rsidR="00275818" w:rsidRPr="00275818">
        <w:t xml:space="preserve"> voidaan valita</w:t>
      </w:r>
      <w:r>
        <w:t xml:space="preserve"> myös</w:t>
      </w:r>
      <w:r w:rsidR="00275818" w:rsidRPr="00275818">
        <w:t xml:space="preserve"> yksittäisen git-projektin editoriksi </w:t>
      </w:r>
      <w:r w:rsidR="00275818">
        <w:t>"</w:t>
      </w:r>
      <w:r w:rsidR="00275818" w:rsidRPr="00275818">
        <w:t>code</w:t>
      </w:r>
      <w:r w:rsidR="00275818">
        <w:t>"</w:t>
      </w:r>
      <w:r w:rsidR="00275818" w:rsidRPr="00275818">
        <w:t>:</w:t>
      </w:r>
    </w:p>
    <w:p w14:paraId="15AEDD2A" w14:textId="1DA5FF4B" w:rsidR="00275818" w:rsidRPr="00275818" w:rsidRDefault="00275818" w:rsidP="00275818">
      <w:pPr>
        <w:pStyle w:val="Code"/>
      </w:pPr>
      <w:r>
        <w:t>$ git config core.editor "code --wait"</w:t>
      </w:r>
    </w:p>
    <w:p w14:paraId="121BDB50" w14:textId="77777777" w:rsidR="008944C4" w:rsidRDefault="008944C4" w:rsidP="008944C4">
      <w:pPr>
        <w:pStyle w:val="Body"/>
      </w:pPr>
      <w:r>
        <w:t>Gitin yleisellä tasolla olevia asetuksia voi tutkia list-option avulla:</w:t>
      </w:r>
    </w:p>
    <w:p w14:paraId="09F9B6EE" w14:textId="51B945E8" w:rsidR="008B05CF" w:rsidRPr="0087676D" w:rsidRDefault="008944C4" w:rsidP="008944C4">
      <w:pPr>
        <w:pStyle w:val="Code"/>
      </w:pPr>
      <w:r>
        <w:t>$ git config --list</w:t>
      </w:r>
    </w:p>
    <w:p w14:paraId="4A110BB1" w14:textId="420377A5" w:rsidR="008B05CF" w:rsidRDefault="00887BCE" w:rsidP="00887BCE">
      <w:pPr>
        <w:pStyle w:val="Heading2"/>
      </w:pPr>
      <w:r>
        <w:t>Gitin peruskäyttö</w:t>
      </w:r>
    </w:p>
    <w:p w14:paraId="1A11C6EA" w14:textId="768F3C7D" w:rsidR="00887BCE" w:rsidRDefault="00887BCE" w:rsidP="00887BCE">
      <w:pPr>
        <w:pStyle w:val="Body"/>
      </w:pPr>
      <w:r>
        <w:t>Repositoryn voi perustaa käyttämällä hakemistoa, jota vielä ei ole otettu käyttöön versionhallinnassa.</w:t>
      </w:r>
    </w:p>
    <w:p w14:paraId="342AF2C1" w14:textId="229A19D9" w:rsidR="007777E8" w:rsidRDefault="00887BCE" w:rsidP="008944C4">
      <w:pPr>
        <w:pStyle w:val="Code"/>
      </w:pPr>
      <w:r w:rsidRPr="00CD5D02">
        <w:lastRenderedPageBreak/>
        <w:t xml:space="preserve">$ mkdir </w:t>
      </w:r>
      <w:r w:rsidR="003165F3" w:rsidRPr="003165F3">
        <w:t>2023OhjProj1</w:t>
      </w:r>
    </w:p>
    <w:p w14:paraId="21F05C07" w14:textId="5B59139F" w:rsidR="007777E8" w:rsidRDefault="00887BCE" w:rsidP="008944C4">
      <w:pPr>
        <w:pStyle w:val="Code"/>
      </w:pPr>
      <w:r w:rsidRPr="00CD5D02">
        <w:t xml:space="preserve">$ cd </w:t>
      </w:r>
      <w:r w:rsidR="003165F3" w:rsidRPr="003165F3">
        <w:t>2023OhjProj1</w:t>
      </w:r>
    </w:p>
    <w:p w14:paraId="70106E95" w14:textId="5B4FDD79" w:rsidR="00887BCE" w:rsidRPr="00CD5D02" w:rsidRDefault="00887BCE" w:rsidP="008944C4">
      <w:pPr>
        <w:pStyle w:val="Code"/>
      </w:pPr>
      <w:r w:rsidRPr="00CD5D02">
        <w:t>$ git init</w:t>
      </w:r>
    </w:p>
    <w:p w14:paraId="234719CE" w14:textId="6A9068BE" w:rsidR="00887BCE" w:rsidRDefault="00887BCE" w:rsidP="00887BCE">
      <w:pPr>
        <w:pStyle w:val="Body"/>
      </w:pPr>
      <w:r>
        <w:t>Init-komennon jälkeen hakemistoon syntyy .git-hakem</w:t>
      </w:r>
      <w:r w:rsidR="00CD5D02">
        <w:t>i</w:t>
      </w:r>
      <w:r>
        <w:t>sto, jonne Gitin konfigurointitiedot tallentuvat</w:t>
      </w:r>
      <w:r w:rsidR="005004DE">
        <w:t>.</w:t>
      </w:r>
    </w:p>
    <w:p w14:paraId="11BBF76C" w14:textId="5636D755" w:rsidR="005004DE" w:rsidRDefault="005004DE" w:rsidP="00887BCE">
      <w:pPr>
        <w:pStyle w:val="Body"/>
      </w:pPr>
      <w:r>
        <w:t>Mikäli repository on jo olemassa esim. pilvipalvelussa, se voidaan ottaa käyttöön clone-komennolla</w:t>
      </w:r>
      <w:r w:rsidR="00C84020">
        <w:t>. Tämä on kuvattu etä-repositoryn (remote) kohdalla.</w:t>
      </w:r>
    </w:p>
    <w:p w14:paraId="24D7B4DA" w14:textId="6FE850DD" w:rsidR="005004DE" w:rsidRPr="00CD5D02" w:rsidRDefault="005004DE" w:rsidP="008944C4">
      <w:pPr>
        <w:pStyle w:val="Code"/>
      </w:pPr>
      <w:r w:rsidRPr="00CD5D02">
        <w:t xml:space="preserve">$ git clone </w:t>
      </w:r>
      <w:hyperlink r:id="rId8" w:history="1">
        <w:r w:rsidRPr="00CD5D02">
          <w:t>https://github.com/leksu70/2023OhjProj1.git</w:t>
        </w:r>
      </w:hyperlink>
    </w:p>
    <w:p w14:paraId="7AF8B7E4" w14:textId="39CAE1FD" w:rsidR="005004DE" w:rsidRDefault="005004DE" w:rsidP="00887BCE">
      <w:pPr>
        <w:pStyle w:val="Body"/>
      </w:pPr>
      <w:r>
        <w:t>Komento luo uuden alihakemiston 2023OhjProj1-nimellä, joka sisältää Gi</w:t>
      </w:r>
      <w:r w:rsidR="003220BA">
        <w:t>t</w:t>
      </w:r>
      <w:r>
        <w:t>in konfigurointitiedot .git-hakemistossa</w:t>
      </w:r>
      <w:r w:rsidR="00CD5D02">
        <w:t xml:space="preserve"> ja se kopioi </w:t>
      </w:r>
      <w:r w:rsidR="00061D95">
        <w:t xml:space="preserve">alkuperäisen </w:t>
      </w:r>
      <w:r w:rsidR="00CD5D02">
        <w:t>repositoryn tiedot</w:t>
      </w:r>
      <w:r w:rsidR="00061D95">
        <w:t xml:space="preserve"> ja viimeisimmän version</w:t>
      </w:r>
      <w:r w:rsidR="00CD5D02">
        <w:t xml:space="preserve"> luotuun alihakemistoon.</w:t>
      </w:r>
      <w:r w:rsidR="003220BA">
        <w:t xml:space="preserve"> Samalla luotu uusi paikallinen repository lisätään </w:t>
      </w:r>
      <w:r w:rsidR="00061D95">
        <w:t>alkuperäisen repositoryn etärepositoryksi.</w:t>
      </w:r>
    </w:p>
    <w:p w14:paraId="374C6E78" w14:textId="1D42D2D1" w:rsidR="00061D95" w:rsidRDefault="00061D95" w:rsidP="00061D95">
      <w:pPr>
        <w:pStyle w:val="Heading2"/>
      </w:pPr>
      <w:r>
        <w:t>Git-hallinta</w:t>
      </w:r>
    </w:p>
    <w:p w14:paraId="458301EC" w14:textId="6B6AA508" w:rsidR="00262FBA" w:rsidRDefault="00061D95" w:rsidP="008944C4">
      <w:pPr>
        <w:pStyle w:val="Body"/>
      </w:pPr>
      <w:r>
        <w:t xml:space="preserve">Tiedostoja voidaan viedä </w:t>
      </w:r>
      <w:r w:rsidR="00320C69">
        <w:t>Gitin</w:t>
      </w:r>
      <w:r>
        <w:t xml:space="preserve"> hallintaan add-komennolla ja samalla voidaan myös lisätä kaikki hakemiston alla olevat tiedostot ja hakemistot hallintaan.</w:t>
      </w:r>
    </w:p>
    <w:p w14:paraId="4DED9985" w14:textId="77777777" w:rsidR="00262FBA" w:rsidRDefault="00262FBA" w:rsidP="008944C4">
      <w:pPr>
        <w:pStyle w:val="Code"/>
      </w:pPr>
      <w:r>
        <w:t>$ git add testitiedosto.txt</w:t>
      </w:r>
    </w:p>
    <w:p w14:paraId="2F27548A" w14:textId="0BD29260" w:rsidR="00262FBA" w:rsidRDefault="00262FBA" w:rsidP="008944C4">
      <w:pPr>
        <w:pStyle w:val="Code"/>
      </w:pPr>
      <w:r>
        <w:t>$ git add .</w:t>
      </w:r>
      <w:r w:rsidR="00954238">
        <w:t xml:space="preserve"> </w:t>
      </w:r>
      <w:r w:rsidR="00954238">
        <w:sym w:font="Wingdings" w:char="F0DF"/>
      </w:r>
      <w:r w:rsidR="00954238">
        <w:t xml:space="preserve"> Kaikki tiedostot lisätään git:iin.</w:t>
      </w:r>
    </w:p>
    <w:p w14:paraId="12E30814" w14:textId="4723428E" w:rsidR="00262FBA" w:rsidRDefault="00262FBA" w:rsidP="008944C4">
      <w:pPr>
        <w:pStyle w:val="Body"/>
      </w:pPr>
      <w:r>
        <w:t>Lisättyjen tiedostojen tila voidaan tarkastaa status-komenno</w:t>
      </w:r>
      <w:r w:rsidR="00090400">
        <w:t>n avulla</w:t>
      </w:r>
      <w:r>
        <w:t>:</w:t>
      </w:r>
    </w:p>
    <w:p w14:paraId="4E4036D6" w14:textId="77777777" w:rsidR="007777E8" w:rsidRDefault="007777E8" w:rsidP="008944C4">
      <w:pPr>
        <w:pStyle w:val="Code"/>
      </w:pPr>
      <w:r>
        <w:t>$ git status</w:t>
      </w:r>
    </w:p>
    <w:p w14:paraId="10848D7B" w14:textId="77777777" w:rsidR="007777E8" w:rsidRDefault="007777E8" w:rsidP="008944C4">
      <w:pPr>
        <w:pStyle w:val="Code"/>
      </w:pPr>
      <w:r>
        <w:t>On branch master</w:t>
      </w:r>
    </w:p>
    <w:p w14:paraId="48346413" w14:textId="77777777" w:rsidR="007777E8" w:rsidRDefault="007777E8" w:rsidP="008944C4">
      <w:pPr>
        <w:pStyle w:val="Code"/>
      </w:pPr>
    </w:p>
    <w:p w14:paraId="1CF0162E" w14:textId="77777777" w:rsidR="007777E8" w:rsidRDefault="007777E8" w:rsidP="008944C4">
      <w:pPr>
        <w:pStyle w:val="Code"/>
      </w:pPr>
      <w:r>
        <w:t>No commits yet</w:t>
      </w:r>
    </w:p>
    <w:p w14:paraId="418F9E0E" w14:textId="77777777" w:rsidR="007777E8" w:rsidRDefault="007777E8" w:rsidP="008944C4">
      <w:pPr>
        <w:pStyle w:val="Code"/>
      </w:pPr>
    </w:p>
    <w:p w14:paraId="3DAF5388" w14:textId="77777777" w:rsidR="007777E8" w:rsidRDefault="007777E8" w:rsidP="008944C4">
      <w:pPr>
        <w:pStyle w:val="Code"/>
      </w:pPr>
      <w:r>
        <w:t>Changes to be committed:</w:t>
      </w:r>
    </w:p>
    <w:p w14:paraId="0A245716" w14:textId="77777777" w:rsidR="007777E8" w:rsidRDefault="007777E8" w:rsidP="008944C4">
      <w:pPr>
        <w:pStyle w:val="Code"/>
      </w:pPr>
      <w:r>
        <w:t xml:space="preserve">  (use "git rm --cached &lt;file&gt;..." to unstage)</w:t>
      </w:r>
    </w:p>
    <w:p w14:paraId="052CB991" w14:textId="1DD2B565" w:rsidR="00262FBA" w:rsidRDefault="007777E8" w:rsidP="00954238">
      <w:pPr>
        <w:pStyle w:val="Code"/>
      </w:pPr>
      <w:r>
        <w:t xml:space="preserve">        new file:   testitiedosto.txt</w:t>
      </w:r>
    </w:p>
    <w:p w14:paraId="6F3726F3" w14:textId="171A413A" w:rsidR="00954238" w:rsidRDefault="00954238" w:rsidP="00954238">
      <w:pPr>
        <w:pStyle w:val="Body"/>
      </w:pPr>
      <w:r>
        <w:t>Muutoksia hallinnoidaan commit-komennolla.</w:t>
      </w:r>
    </w:p>
    <w:p w14:paraId="65450118" w14:textId="468CB820" w:rsidR="00954238" w:rsidRDefault="00954238" w:rsidP="00C47847">
      <w:pPr>
        <w:pStyle w:val="Code"/>
      </w:pPr>
      <w:r>
        <w:t>$ git commit</w:t>
      </w:r>
      <w:r>
        <w:sym w:font="Wingdings" w:char="F0DF"/>
      </w:r>
      <w:r>
        <w:t xml:space="preserve"> Avaa oletusediton kommenttia varten.</w:t>
      </w:r>
    </w:p>
    <w:p w14:paraId="1A99E1E7" w14:textId="0A096FC2" w:rsidR="00954238" w:rsidRDefault="00954238" w:rsidP="00C47847">
      <w:pPr>
        <w:pStyle w:val="Code"/>
      </w:pPr>
      <w:r>
        <w:t>$ git commit -m "Lisätty ominaisuus XXX"</w:t>
      </w:r>
    </w:p>
    <w:p w14:paraId="58D0CDC3" w14:textId="77777777" w:rsidR="00C47847" w:rsidRPr="00C47847" w:rsidRDefault="00C47847" w:rsidP="00C47847">
      <w:pPr>
        <w:pStyle w:val="Code"/>
      </w:pPr>
      <w:r w:rsidRPr="00C47847">
        <w:t>[master (root-commit) 526996c] Lisätty ominaisuus testi</w:t>
      </w:r>
    </w:p>
    <w:p w14:paraId="5D72A84D" w14:textId="77777777" w:rsidR="00C47847" w:rsidRPr="00C47847" w:rsidRDefault="00C47847" w:rsidP="00C47847">
      <w:pPr>
        <w:pStyle w:val="Code"/>
      </w:pPr>
      <w:r w:rsidRPr="00C47847">
        <w:t xml:space="preserve"> 1 file changed, 1 insertion(+)</w:t>
      </w:r>
    </w:p>
    <w:p w14:paraId="27110A7E" w14:textId="12AF727C" w:rsidR="00C47847" w:rsidRPr="00C47847" w:rsidRDefault="00C47847" w:rsidP="00C47847">
      <w:pPr>
        <w:pStyle w:val="Code"/>
      </w:pPr>
      <w:r w:rsidRPr="00C47847">
        <w:t xml:space="preserve"> create mode 100644 testitiedosto.txt</w:t>
      </w:r>
    </w:p>
    <w:p w14:paraId="03F1AB62" w14:textId="0C572F5F" w:rsidR="00954238" w:rsidRDefault="00954238" w:rsidP="00954238">
      <w:pPr>
        <w:pStyle w:val="Body"/>
      </w:pPr>
      <w:r>
        <w:t>Tiedostoihin tehdyt muutokset</w:t>
      </w:r>
      <w:r w:rsidR="00965A0A">
        <w:t xml:space="preserve"> (commit)</w:t>
      </w:r>
      <w:r>
        <w:t xml:space="preserve"> näkyvät commit-</w:t>
      </w:r>
      <w:r w:rsidR="00C47847">
        <w:t>historian log-komennolla.</w:t>
      </w:r>
    </w:p>
    <w:p w14:paraId="55F1AE17" w14:textId="630D6020" w:rsidR="00C47847" w:rsidRDefault="00C47847" w:rsidP="00C47847">
      <w:pPr>
        <w:pStyle w:val="Code"/>
      </w:pPr>
      <w:r>
        <w:t>$ git log</w:t>
      </w:r>
    </w:p>
    <w:p w14:paraId="21EE00FA" w14:textId="77777777" w:rsidR="00C47847" w:rsidRDefault="00C47847" w:rsidP="00C47847">
      <w:pPr>
        <w:pStyle w:val="Code"/>
      </w:pPr>
      <w:r>
        <w:t>commit 526996cae4abd850d56d45592da341a1b53b89d8 (HEAD -&gt; master)</w:t>
      </w:r>
    </w:p>
    <w:p w14:paraId="42A82FB1" w14:textId="77777777" w:rsidR="00C47847" w:rsidRDefault="00C47847" w:rsidP="00C47847">
      <w:pPr>
        <w:pStyle w:val="Code"/>
      </w:pPr>
      <w:r>
        <w:t>Author: Leo Sutinen &lt;leo.sutinen@myy.haaga-helia.fi&gt;</w:t>
      </w:r>
    </w:p>
    <w:p w14:paraId="493A6DF8" w14:textId="77777777" w:rsidR="00C47847" w:rsidRDefault="00C47847" w:rsidP="00C47847">
      <w:pPr>
        <w:pStyle w:val="Code"/>
      </w:pPr>
      <w:r>
        <w:t>Date:   Sun Jan 22 16:48:13 2023 +0200</w:t>
      </w:r>
    </w:p>
    <w:p w14:paraId="6199A6AC" w14:textId="77777777" w:rsidR="00C47847" w:rsidRDefault="00C47847" w:rsidP="00C47847">
      <w:pPr>
        <w:pStyle w:val="Code"/>
      </w:pPr>
    </w:p>
    <w:p w14:paraId="6C515BF2" w14:textId="2D925843" w:rsidR="00954238" w:rsidRDefault="00C47847" w:rsidP="00C47847">
      <w:pPr>
        <w:pStyle w:val="Code"/>
      </w:pPr>
      <w:r>
        <w:lastRenderedPageBreak/>
        <w:t xml:space="preserve">    Lisätty ominaisuus testi</w:t>
      </w:r>
    </w:p>
    <w:p w14:paraId="6250C6E6" w14:textId="6018AAEC" w:rsidR="00C47847" w:rsidRDefault="00965A0A" w:rsidP="00C47847">
      <w:pPr>
        <w:pStyle w:val="Body"/>
      </w:pPr>
      <w:r>
        <w:t>Muutokset edelliseen versioon voidaan tutkia diff-komennolla.</w:t>
      </w:r>
    </w:p>
    <w:p w14:paraId="2A5BBFC3" w14:textId="77777777" w:rsidR="00965A0A" w:rsidRDefault="00965A0A" w:rsidP="00965A0A">
      <w:pPr>
        <w:pStyle w:val="Code"/>
      </w:pPr>
      <w:r w:rsidRPr="00965A0A">
        <w:t>$ git diff testitiedosto.txt</w:t>
      </w:r>
    </w:p>
    <w:p w14:paraId="38DCF516" w14:textId="328EC657" w:rsidR="00965A0A" w:rsidRDefault="00965A0A" w:rsidP="00965A0A">
      <w:pPr>
        <w:pStyle w:val="Code"/>
      </w:pPr>
      <w:r>
        <w:t>diff --git a/testitiedosto.txt b/testitiedosto.txt</w:t>
      </w:r>
    </w:p>
    <w:p w14:paraId="0FB3263C" w14:textId="77777777" w:rsidR="00965A0A" w:rsidRDefault="00965A0A" w:rsidP="00965A0A">
      <w:pPr>
        <w:pStyle w:val="Code"/>
      </w:pPr>
      <w:r>
        <w:t>index 5a192f0..8f4bcf1 100644</w:t>
      </w:r>
    </w:p>
    <w:p w14:paraId="66CE8C15" w14:textId="77777777" w:rsidR="00965A0A" w:rsidRDefault="00965A0A" w:rsidP="00965A0A">
      <w:pPr>
        <w:pStyle w:val="Code"/>
      </w:pPr>
      <w:r>
        <w:t>--- a/testitiedosto.txt</w:t>
      </w:r>
    </w:p>
    <w:p w14:paraId="1CE0FBFD" w14:textId="77777777" w:rsidR="00965A0A" w:rsidRDefault="00965A0A" w:rsidP="00965A0A">
      <w:pPr>
        <w:pStyle w:val="Code"/>
      </w:pPr>
      <w:r>
        <w:t>+++ b/testitiedosto.txt</w:t>
      </w:r>
    </w:p>
    <w:p w14:paraId="7E2FE422" w14:textId="77777777" w:rsidR="00965A0A" w:rsidRDefault="00965A0A" w:rsidP="00965A0A">
      <w:pPr>
        <w:pStyle w:val="Code"/>
      </w:pPr>
      <w:r>
        <w:t>@@ -1 +1,2 @@</w:t>
      </w:r>
    </w:p>
    <w:p w14:paraId="0E4FFAA5" w14:textId="77777777" w:rsidR="00965A0A" w:rsidRDefault="00965A0A" w:rsidP="00965A0A">
      <w:pPr>
        <w:pStyle w:val="Code"/>
      </w:pPr>
      <w:r>
        <w:t>-Tämä on testitiedosto, joka on luotu git init:n jälkeen.</w:t>
      </w:r>
    </w:p>
    <w:p w14:paraId="2D4F3D05" w14:textId="77777777" w:rsidR="00965A0A" w:rsidRDefault="00965A0A" w:rsidP="00965A0A">
      <w:pPr>
        <w:pStyle w:val="Code"/>
      </w:pPr>
      <w:r>
        <w:t>\ No newline at end of file</w:t>
      </w:r>
    </w:p>
    <w:p w14:paraId="53E4C1AE" w14:textId="77777777" w:rsidR="00965A0A" w:rsidRDefault="00965A0A" w:rsidP="00965A0A">
      <w:pPr>
        <w:pStyle w:val="Code"/>
      </w:pPr>
      <w:r>
        <w:t>+Tämä on testitiedosto, joka on luotu git init:n jälkeen.</w:t>
      </w:r>
    </w:p>
    <w:p w14:paraId="09E71A63" w14:textId="77777777" w:rsidR="00965A0A" w:rsidRDefault="00965A0A" w:rsidP="00965A0A">
      <w:pPr>
        <w:pStyle w:val="Code"/>
      </w:pPr>
      <w:r>
        <w:t>+Tämä on lisäys commitin jälkeen.</w:t>
      </w:r>
    </w:p>
    <w:p w14:paraId="4F9F27BB" w14:textId="15F1A9BA" w:rsidR="00965A0A" w:rsidRDefault="00965A0A" w:rsidP="00965A0A">
      <w:pPr>
        <w:pStyle w:val="Code"/>
      </w:pPr>
      <w:r>
        <w:t>\ No newline at end of file</w:t>
      </w:r>
    </w:p>
    <w:p w14:paraId="73090D06" w14:textId="6BD56709" w:rsidR="00965A0A" w:rsidRDefault="00E2470B" w:rsidP="00D23F82">
      <w:pPr>
        <w:pStyle w:val="Heading2"/>
      </w:pPr>
      <w:r>
        <w:t>Virhetilanteet Gitin kanssa</w:t>
      </w:r>
    </w:p>
    <w:p w14:paraId="7A93FC37" w14:textId="7259A5A4" w:rsidR="00E2470B" w:rsidRDefault="00E2470B" w:rsidP="00E2470B">
      <w:pPr>
        <w:pStyle w:val="Body"/>
      </w:pPr>
      <w:r>
        <w:t>Mikäli virhetilanteita sattuu Gitin hallinnassa, niitä voidaan korjata eri tavoin.</w:t>
      </w:r>
    </w:p>
    <w:p w14:paraId="34D88EEA" w14:textId="09BF041A" w:rsidR="00E2470B" w:rsidRDefault="00E2470B" w:rsidP="00E2470B">
      <w:pPr>
        <w:pStyle w:val="Body"/>
      </w:pPr>
      <w:r>
        <w:t>Mikäli halut</w:t>
      </w:r>
      <w:r w:rsidR="003B0F7E">
        <w:t>aan</w:t>
      </w:r>
      <w:r>
        <w:t xml:space="preserve"> lisätä muutoksia viimeisimpään commit-komennon ajoon, voi</w:t>
      </w:r>
      <w:r w:rsidR="003B0F7E">
        <w:t>daan</w:t>
      </w:r>
      <w:r>
        <w:t xml:space="preserve"> käyttää </w:t>
      </w:r>
      <w:r w:rsidR="003B0F7E">
        <w:t>optiota</w:t>
      </w:r>
      <w:r>
        <w:t xml:space="preserve"> </w:t>
      </w:r>
      <w:r w:rsidR="00CA2627">
        <w:t>--</w:t>
      </w:r>
      <w:r>
        <w:t>amend. Tämä</w:t>
      </w:r>
      <w:r w:rsidR="009C0B70">
        <w:t xml:space="preserve"> käynnistää editorin commitille, </w:t>
      </w:r>
      <w:r>
        <w:t xml:space="preserve">lisää muutokset ja ajaa </w:t>
      </w:r>
      <w:r w:rsidR="009C0B70">
        <w:t>uudestaan</w:t>
      </w:r>
      <w:r w:rsidR="003B0F7E">
        <w:t xml:space="preserve"> </w:t>
      </w:r>
      <w:r>
        <w:t>commitin.</w:t>
      </w:r>
    </w:p>
    <w:p w14:paraId="7046530F" w14:textId="77777777" w:rsidR="00E2470B" w:rsidRDefault="00E2470B" w:rsidP="00E2470B">
      <w:pPr>
        <w:pStyle w:val="Code"/>
      </w:pPr>
      <w:r>
        <w:t>$ git commit --amend</w:t>
      </w:r>
    </w:p>
    <w:p w14:paraId="54ED5FC2" w14:textId="77777777" w:rsidR="00E2470B" w:rsidRDefault="00E2470B" w:rsidP="00E2470B">
      <w:pPr>
        <w:pStyle w:val="Code"/>
      </w:pPr>
      <w:r>
        <w:t>[master 23c9eb8] Lisätty ominaisuus testi</w:t>
      </w:r>
    </w:p>
    <w:p w14:paraId="317F7250" w14:textId="77777777" w:rsidR="00E2470B" w:rsidRDefault="00E2470B" w:rsidP="00E2470B">
      <w:pPr>
        <w:pStyle w:val="Code"/>
      </w:pPr>
      <w:r>
        <w:t xml:space="preserve"> Date: Sun Jan 22 16:48:13 2023 +0200</w:t>
      </w:r>
    </w:p>
    <w:p w14:paraId="015142EE" w14:textId="77777777" w:rsidR="00E2470B" w:rsidRDefault="00E2470B" w:rsidP="00E2470B">
      <w:pPr>
        <w:pStyle w:val="Code"/>
      </w:pPr>
      <w:r>
        <w:t xml:space="preserve"> 1 file changed, 1 insertion(+)</w:t>
      </w:r>
    </w:p>
    <w:p w14:paraId="25814C1A" w14:textId="77777777" w:rsidR="00E2470B" w:rsidRDefault="00E2470B" w:rsidP="00E2470B">
      <w:pPr>
        <w:pStyle w:val="Code"/>
      </w:pPr>
      <w:r>
        <w:t xml:space="preserve"> create mode 100644 testitiedosto.txt</w:t>
      </w:r>
    </w:p>
    <w:p w14:paraId="6C51384B" w14:textId="77777777" w:rsidR="00E2470B" w:rsidRDefault="00E2470B" w:rsidP="00E2470B">
      <w:pPr>
        <w:pStyle w:val="Code"/>
      </w:pPr>
    </w:p>
    <w:p w14:paraId="51D72F83" w14:textId="77777777" w:rsidR="00E2470B" w:rsidRDefault="00E2470B" w:rsidP="00E2470B">
      <w:pPr>
        <w:pStyle w:val="Code"/>
      </w:pPr>
      <w:r>
        <w:t>$ git diff testitiedosto.txt</w:t>
      </w:r>
    </w:p>
    <w:p w14:paraId="47468B5C" w14:textId="77777777" w:rsidR="00E2470B" w:rsidRDefault="00E2470B" w:rsidP="00E2470B">
      <w:pPr>
        <w:pStyle w:val="Code"/>
      </w:pPr>
      <w:r>
        <w:t>diff --git a/testitiedosto.txt b/testitiedosto.txt</w:t>
      </w:r>
    </w:p>
    <w:p w14:paraId="785D1FEF" w14:textId="77777777" w:rsidR="00E2470B" w:rsidRDefault="00E2470B" w:rsidP="00E2470B">
      <w:pPr>
        <w:pStyle w:val="Code"/>
      </w:pPr>
      <w:r>
        <w:t>index 5a192f0..4e0c09b 100644</w:t>
      </w:r>
    </w:p>
    <w:p w14:paraId="279F1A06" w14:textId="77777777" w:rsidR="00E2470B" w:rsidRDefault="00E2470B" w:rsidP="00E2470B">
      <w:pPr>
        <w:pStyle w:val="Code"/>
      </w:pPr>
      <w:r>
        <w:t>--- a/testitiedosto.txt</w:t>
      </w:r>
    </w:p>
    <w:p w14:paraId="1DB617F2" w14:textId="77777777" w:rsidR="00E2470B" w:rsidRDefault="00E2470B" w:rsidP="00E2470B">
      <w:pPr>
        <w:pStyle w:val="Code"/>
      </w:pPr>
      <w:r>
        <w:t>+++ b/testitiedosto.txt</w:t>
      </w:r>
    </w:p>
    <w:p w14:paraId="6DC1687E" w14:textId="77777777" w:rsidR="00E2470B" w:rsidRDefault="00E2470B" w:rsidP="00E2470B">
      <w:pPr>
        <w:pStyle w:val="Code"/>
      </w:pPr>
      <w:r>
        <w:t>@@ -1 +1,3 @@</w:t>
      </w:r>
    </w:p>
    <w:p w14:paraId="2FD291DA" w14:textId="77777777" w:rsidR="00E2470B" w:rsidRDefault="00E2470B" w:rsidP="00E2470B">
      <w:pPr>
        <w:pStyle w:val="Code"/>
      </w:pPr>
      <w:r>
        <w:t>-Tämä on testitiedosto, joka on luotu git init:n jälkeen.</w:t>
      </w:r>
    </w:p>
    <w:p w14:paraId="3C321736" w14:textId="77777777" w:rsidR="00E2470B" w:rsidRDefault="00E2470B" w:rsidP="00E2470B">
      <w:pPr>
        <w:pStyle w:val="Code"/>
      </w:pPr>
      <w:r>
        <w:t>\ No newline at end of file</w:t>
      </w:r>
    </w:p>
    <w:p w14:paraId="68B1433D" w14:textId="77777777" w:rsidR="00E2470B" w:rsidRDefault="00E2470B" w:rsidP="00E2470B">
      <w:pPr>
        <w:pStyle w:val="Code"/>
      </w:pPr>
      <w:r>
        <w:t>+Tämä on testitiedosto, joka on luotu git init:n jälkeen.</w:t>
      </w:r>
    </w:p>
    <w:p w14:paraId="736D6614" w14:textId="77777777" w:rsidR="00E2470B" w:rsidRDefault="00E2470B" w:rsidP="00E2470B">
      <w:pPr>
        <w:pStyle w:val="Code"/>
      </w:pPr>
      <w:r>
        <w:t>+Tämä on lisäys commitin jälkeen.</w:t>
      </w:r>
    </w:p>
    <w:p w14:paraId="46F2152F" w14:textId="77777777" w:rsidR="00E2470B" w:rsidRDefault="00E2470B" w:rsidP="00E2470B">
      <w:pPr>
        <w:pStyle w:val="Code"/>
      </w:pPr>
      <w:r>
        <w:t>+Tämä lisäys tulee amendin jälkeen.</w:t>
      </w:r>
    </w:p>
    <w:p w14:paraId="1C8495F8" w14:textId="7511A793" w:rsidR="00E2470B" w:rsidRDefault="00E2470B" w:rsidP="00E2470B">
      <w:pPr>
        <w:pStyle w:val="Code"/>
      </w:pPr>
      <w:r>
        <w:t>\ No newline at end of file</w:t>
      </w:r>
    </w:p>
    <w:p w14:paraId="44AAD319" w14:textId="63B7B3C8" w:rsidR="006C2B51" w:rsidRPr="006C2B51" w:rsidRDefault="009C0B70" w:rsidP="006C2B51">
      <w:pPr>
        <w:pStyle w:val="Body"/>
      </w:pPr>
      <w:r w:rsidRPr="006C2B51">
        <w:t>commit-komento voidaan myös perua esimerkiksi yhden tiedoston osalta.</w:t>
      </w:r>
      <w:r w:rsidR="006C2B51" w:rsidRPr="006C2B51">
        <w:t xml:space="preserve"> Ennen komennon ajoa tiedosto toinen.txt oli luotu ja lisätty add-komennon avulla.</w:t>
      </w:r>
    </w:p>
    <w:p w14:paraId="6B637EBB" w14:textId="77777777" w:rsidR="009C0B70" w:rsidRPr="009C0B70" w:rsidRDefault="009C0B70" w:rsidP="009C0B70">
      <w:pPr>
        <w:pStyle w:val="Code"/>
      </w:pPr>
      <w:r w:rsidRPr="009C0B70">
        <w:t>$ git reset HEAD toinen.txt</w:t>
      </w:r>
    </w:p>
    <w:p w14:paraId="6301CBFC" w14:textId="77777777" w:rsidR="009C0B70" w:rsidRPr="009C0B70" w:rsidRDefault="009C0B70" w:rsidP="009C0B70">
      <w:pPr>
        <w:pStyle w:val="Code"/>
      </w:pPr>
      <w:r w:rsidRPr="009C0B70">
        <w:t>Unstaged changes after reset:</w:t>
      </w:r>
    </w:p>
    <w:p w14:paraId="56FB6CB8" w14:textId="77777777" w:rsidR="009C0B70" w:rsidRPr="009C0B70" w:rsidRDefault="009C0B70" w:rsidP="009C0B70">
      <w:pPr>
        <w:pStyle w:val="Code"/>
      </w:pPr>
      <w:r w:rsidRPr="009C0B70">
        <w:t>M       testitiedosto.txt</w:t>
      </w:r>
    </w:p>
    <w:p w14:paraId="0686B773" w14:textId="77777777" w:rsidR="009C0B70" w:rsidRPr="009C0B70" w:rsidRDefault="009C0B70" w:rsidP="009C0B70">
      <w:pPr>
        <w:pStyle w:val="Code"/>
      </w:pPr>
    </w:p>
    <w:p w14:paraId="01D8ADBE" w14:textId="77777777" w:rsidR="009C0B70" w:rsidRPr="009C0B70" w:rsidRDefault="009C0B70" w:rsidP="009C0B70">
      <w:pPr>
        <w:pStyle w:val="Code"/>
      </w:pPr>
      <w:r w:rsidRPr="009C0B70">
        <w:t>$ git status</w:t>
      </w:r>
    </w:p>
    <w:p w14:paraId="708DF71C" w14:textId="77777777" w:rsidR="009C0B70" w:rsidRPr="009C0B70" w:rsidRDefault="009C0B70" w:rsidP="009C0B70">
      <w:pPr>
        <w:pStyle w:val="Code"/>
      </w:pPr>
      <w:r w:rsidRPr="009C0B70">
        <w:t>On branch master</w:t>
      </w:r>
    </w:p>
    <w:p w14:paraId="114DEA02" w14:textId="77777777" w:rsidR="009C0B70" w:rsidRPr="009C0B70" w:rsidRDefault="009C0B70" w:rsidP="009C0B70">
      <w:pPr>
        <w:pStyle w:val="Code"/>
      </w:pPr>
      <w:r w:rsidRPr="009C0B70">
        <w:t>Changes not staged for commit:</w:t>
      </w:r>
    </w:p>
    <w:p w14:paraId="75170A71" w14:textId="77777777" w:rsidR="009C0B70" w:rsidRPr="009C0B70" w:rsidRDefault="009C0B70" w:rsidP="009C0B70">
      <w:pPr>
        <w:pStyle w:val="Code"/>
      </w:pPr>
      <w:r w:rsidRPr="009C0B70">
        <w:t xml:space="preserve">  (use "git add &lt;file&gt;..." to update what will be committed)</w:t>
      </w:r>
    </w:p>
    <w:p w14:paraId="0FF88857" w14:textId="77777777" w:rsidR="009C0B70" w:rsidRPr="009C0B70" w:rsidRDefault="009C0B70" w:rsidP="009C0B70">
      <w:pPr>
        <w:pStyle w:val="Code"/>
      </w:pPr>
      <w:r w:rsidRPr="009C0B70">
        <w:lastRenderedPageBreak/>
        <w:t xml:space="preserve">  (use "git restore &lt;file&gt;..." to discard changes in working directory)</w:t>
      </w:r>
    </w:p>
    <w:p w14:paraId="4C932BAD" w14:textId="77777777" w:rsidR="009C0B70" w:rsidRPr="009C0B70" w:rsidRDefault="009C0B70" w:rsidP="009C0B70">
      <w:pPr>
        <w:pStyle w:val="Code"/>
      </w:pPr>
      <w:r w:rsidRPr="009C0B70">
        <w:t xml:space="preserve">        modified:   testitiedosto.txt</w:t>
      </w:r>
    </w:p>
    <w:p w14:paraId="44FF5CEC" w14:textId="77777777" w:rsidR="009C0B70" w:rsidRPr="009C0B70" w:rsidRDefault="009C0B70" w:rsidP="009C0B70">
      <w:pPr>
        <w:pStyle w:val="Code"/>
      </w:pPr>
    </w:p>
    <w:p w14:paraId="139C91BE" w14:textId="77777777" w:rsidR="009C0B70" w:rsidRPr="009C0B70" w:rsidRDefault="009C0B70" w:rsidP="009C0B70">
      <w:pPr>
        <w:pStyle w:val="Code"/>
      </w:pPr>
      <w:r w:rsidRPr="009C0B70">
        <w:t>Untracked files:</w:t>
      </w:r>
    </w:p>
    <w:p w14:paraId="788FEEDA" w14:textId="77777777" w:rsidR="009C0B70" w:rsidRPr="009C0B70" w:rsidRDefault="009C0B70" w:rsidP="009C0B70">
      <w:pPr>
        <w:pStyle w:val="Code"/>
      </w:pPr>
      <w:r w:rsidRPr="009C0B70">
        <w:t xml:space="preserve">  (use "git add &lt;file&gt;..." to include in what will be committed)</w:t>
      </w:r>
    </w:p>
    <w:p w14:paraId="44CB1050" w14:textId="77777777" w:rsidR="009C0B70" w:rsidRPr="009C0B70" w:rsidRDefault="009C0B70" w:rsidP="009C0B70">
      <w:pPr>
        <w:pStyle w:val="Code"/>
      </w:pPr>
      <w:r w:rsidRPr="009C0B70">
        <w:t xml:space="preserve">        toinen.txt</w:t>
      </w:r>
    </w:p>
    <w:p w14:paraId="3D3DB54A" w14:textId="77777777" w:rsidR="009C0B70" w:rsidRPr="009C0B70" w:rsidRDefault="009C0B70" w:rsidP="009C0B70">
      <w:pPr>
        <w:pStyle w:val="Code"/>
      </w:pPr>
    </w:p>
    <w:p w14:paraId="322DE0E6" w14:textId="6077BBB9" w:rsidR="009C0B70" w:rsidRDefault="009C0B70" w:rsidP="009C0B70">
      <w:pPr>
        <w:pStyle w:val="Code"/>
      </w:pPr>
      <w:r w:rsidRPr="009C0B70">
        <w:t>no changes added to commit (use "git add" and/or "git commit -a")</w:t>
      </w:r>
    </w:p>
    <w:p w14:paraId="6C69A389" w14:textId="5CC752B7" w:rsidR="006C2B51" w:rsidRDefault="006C2B51" w:rsidP="006C2B51">
      <w:pPr>
        <w:pStyle w:val="Body"/>
      </w:pPr>
      <w:r>
        <w:t xml:space="preserve">Jos halutaan palauttaa </w:t>
      </w:r>
      <w:r w:rsidR="00347E60">
        <w:t>tila</w:t>
      </w:r>
      <w:r>
        <w:t xml:space="preserve"> ennen commit-komennon ajoa, se voidaan tehdä komennolla checkout.</w:t>
      </w:r>
    </w:p>
    <w:p w14:paraId="3E7719F7" w14:textId="68FF6AF3" w:rsidR="006C2B51" w:rsidRDefault="006C2B51" w:rsidP="00CA2627">
      <w:pPr>
        <w:pStyle w:val="Code"/>
      </w:pPr>
      <w:r>
        <w:t>$</w:t>
      </w:r>
      <w:r w:rsidR="00CA2627">
        <w:t xml:space="preserve"> </w:t>
      </w:r>
      <w:r>
        <w:t>git checkout -- testitiedosto.txt</w:t>
      </w:r>
    </w:p>
    <w:p w14:paraId="7A2BFAA9" w14:textId="77777777" w:rsidR="006C2B51" w:rsidRDefault="006C2B51" w:rsidP="006C2B51">
      <w:pPr>
        <w:pStyle w:val="Code"/>
      </w:pPr>
    </w:p>
    <w:p w14:paraId="0F0E77DA" w14:textId="77777777" w:rsidR="006C2B51" w:rsidRDefault="006C2B51" w:rsidP="006C2B51">
      <w:pPr>
        <w:pStyle w:val="Code"/>
      </w:pPr>
      <w:r>
        <w:t>$ git status</w:t>
      </w:r>
    </w:p>
    <w:p w14:paraId="39189E18" w14:textId="77777777" w:rsidR="006C2B51" w:rsidRDefault="006C2B51" w:rsidP="006C2B51">
      <w:pPr>
        <w:pStyle w:val="Code"/>
      </w:pPr>
      <w:r>
        <w:t>On branch master</w:t>
      </w:r>
    </w:p>
    <w:p w14:paraId="0075C588" w14:textId="77777777" w:rsidR="006C2B51" w:rsidRDefault="006C2B51" w:rsidP="006C2B51">
      <w:pPr>
        <w:pStyle w:val="Code"/>
      </w:pPr>
      <w:r>
        <w:t>Untracked files:</w:t>
      </w:r>
    </w:p>
    <w:p w14:paraId="41279878" w14:textId="77777777" w:rsidR="006C2B51" w:rsidRDefault="006C2B51" w:rsidP="006C2B51">
      <w:pPr>
        <w:pStyle w:val="Code"/>
      </w:pPr>
      <w:r>
        <w:t xml:space="preserve">  (use "git add &lt;file&gt;..." to include in what will be committed)</w:t>
      </w:r>
    </w:p>
    <w:p w14:paraId="271117ED" w14:textId="77777777" w:rsidR="006C2B51" w:rsidRDefault="006C2B51" w:rsidP="006C2B51">
      <w:pPr>
        <w:pStyle w:val="Code"/>
      </w:pPr>
      <w:r>
        <w:t xml:space="preserve">        toinen.txt</w:t>
      </w:r>
    </w:p>
    <w:p w14:paraId="55CFA65A" w14:textId="77777777" w:rsidR="006C2B51" w:rsidRDefault="006C2B51" w:rsidP="006C2B51">
      <w:pPr>
        <w:pStyle w:val="Code"/>
      </w:pPr>
    </w:p>
    <w:p w14:paraId="05C8018A" w14:textId="59B7CED5" w:rsidR="006C2B51" w:rsidRDefault="006C2B51" w:rsidP="006C2B51">
      <w:pPr>
        <w:pStyle w:val="Code"/>
      </w:pPr>
      <w:r>
        <w:t>nothing added to commit but untracked files present (use "git add" to track)</w:t>
      </w:r>
    </w:p>
    <w:p w14:paraId="7B86A87A" w14:textId="5A463A2C" w:rsidR="007829F8" w:rsidRDefault="007829F8" w:rsidP="007829F8">
      <w:pPr>
        <w:pStyle w:val="Heading2"/>
      </w:pPr>
      <w:r>
        <w:t>Gitin haarautuminen (branch)</w:t>
      </w:r>
    </w:p>
    <w:p w14:paraId="7C9E85F4" w14:textId="713A28BD" w:rsidR="007829F8" w:rsidRDefault="007829F8" w:rsidP="007829F8">
      <w:pPr>
        <w:pStyle w:val="Body"/>
      </w:pPr>
      <w:r>
        <w:t>Gitissä on käytössä version haarauttaminen, jolloin alkuperäisestä versiosta voidaan jakaa eri haaroja, joissa työskennellään saman aikaisesti ja jopa eri kehittäjien kanssa samaan aikaan.</w:t>
      </w:r>
    </w:p>
    <w:p w14:paraId="5F39C4AF" w14:textId="622E516F" w:rsidR="007829F8" w:rsidRDefault="007829F8" w:rsidP="007829F8">
      <w:pPr>
        <w:pStyle w:val="Body"/>
      </w:pPr>
      <w:r>
        <w:t>Haaran voi luoda branch-komennon avulla.</w:t>
      </w:r>
    </w:p>
    <w:p w14:paraId="25F6FAEC" w14:textId="6447C697" w:rsidR="007829F8" w:rsidRDefault="007829F8" w:rsidP="007829F8">
      <w:pPr>
        <w:pStyle w:val="Code"/>
      </w:pPr>
      <w:r w:rsidRPr="007829F8">
        <w:t>$ git branch haara1</w:t>
      </w:r>
    </w:p>
    <w:p w14:paraId="309A8252" w14:textId="22EA4B56" w:rsidR="007829F8" w:rsidRDefault="007829F8" w:rsidP="007829F8">
      <w:pPr>
        <w:pStyle w:val="Body"/>
      </w:pPr>
      <w:r>
        <w:t>Eri haarojen välillä voidaan siirtyä checkout-komennolla.</w:t>
      </w:r>
    </w:p>
    <w:p w14:paraId="3294515C" w14:textId="77777777" w:rsidR="00ED7653" w:rsidRDefault="00ED7653" w:rsidP="00ED7653">
      <w:pPr>
        <w:pStyle w:val="Code"/>
      </w:pPr>
      <w:r>
        <w:t>$ git branch</w:t>
      </w:r>
    </w:p>
    <w:p w14:paraId="7F01F7FB" w14:textId="77777777" w:rsidR="00ED7653" w:rsidRDefault="00ED7653" w:rsidP="00ED7653">
      <w:pPr>
        <w:pStyle w:val="Code"/>
      </w:pPr>
      <w:r>
        <w:t xml:space="preserve">  haara1</w:t>
      </w:r>
    </w:p>
    <w:p w14:paraId="099355EB" w14:textId="6EB7F96A" w:rsidR="00ED7653" w:rsidRDefault="00ED7653" w:rsidP="00ED7653">
      <w:pPr>
        <w:pStyle w:val="Code"/>
      </w:pPr>
      <w:r>
        <w:t>* master</w:t>
      </w:r>
    </w:p>
    <w:p w14:paraId="22E83EC3" w14:textId="77777777" w:rsidR="00ED7653" w:rsidRPr="00ED7653" w:rsidRDefault="00ED7653" w:rsidP="00ED7653">
      <w:pPr>
        <w:pStyle w:val="Code"/>
      </w:pPr>
    </w:p>
    <w:p w14:paraId="106ACAC7" w14:textId="77777777" w:rsidR="00ED7653" w:rsidRDefault="00ED7653" w:rsidP="00ED7653">
      <w:pPr>
        <w:pStyle w:val="Code"/>
      </w:pPr>
      <w:r>
        <w:t>$ git checkout haara1</w:t>
      </w:r>
    </w:p>
    <w:p w14:paraId="1158E4B5" w14:textId="3F7CA6A2" w:rsidR="007829F8" w:rsidRDefault="00ED7653" w:rsidP="00ED7653">
      <w:pPr>
        <w:pStyle w:val="Code"/>
      </w:pPr>
      <w:r>
        <w:t>Switched to branch 'haara1'</w:t>
      </w:r>
    </w:p>
    <w:p w14:paraId="51169491" w14:textId="564A534F" w:rsidR="00FA06CA" w:rsidRDefault="00FA06CA" w:rsidP="00ED7653">
      <w:pPr>
        <w:pStyle w:val="Body"/>
      </w:pPr>
      <w:r>
        <w:t>Vaihtoehtoisesti haaran voi luoda ja samalla siirtyä uuteen haaraan.</w:t>
      </w:r>
    </w:p>
    <w:p w14:paraId="31DB0CF7" w14:textId="40E68E2E" w:rsidR="00FA06CA" w:rsidRDefault="00FA06CA" w:rsidP="00FA06CA">
      <w:pPr>
        <w:pStyle w:val="Code"/>
      </w:pPr>
      <w:r w:rsidRPr="00FA06CA">
        <w:t>$ git</w:t>
      </w:r>
      <w:r>
        <w:t xml:space="preserve"> checkout -b haara1</w:t>
      </w:r>
    </w:p>
    <w:p w14:paraId="2C115A9D" w14:textId="3065EBDF" w:rsidR="00ED7653" w:rsidRDefault="00ED7653" w:rsidP="00ED7653">
      <w:pPr>
        <w:pStyle w:val="Body"/>
      </w:pPr>
      <w:r>
        <w:t>Lisätään uuteen haaraan tiedosto ja tehdään sille commit.</w:t>
      </w:r>
    </w:p>
    <w:p w14:paraId="129C9FF5" w14:textId="77777777" w:rsidR="00ED7653" w:rsidRDefault="00ED7653" w:rsidP="00ED7653">
      <w:pPr>
        <w:pStyle w:val="Code"/>
      </w:pPr>
      <w:r>
        <w:t>$ git add haara1.txt</w:t>
      </w:r>
    </w:p>
    <w:p w14:paraId="1DB1356D" w14:textId="77777777" w:rsidR="00ED7653" w:rsidRDefault="00ED7653" w:rsidP="00ED7653">
      <w:pPr>
        <w:pStyle w:val="Code"/>
      </w:pPr>
    </w:p>
    <w:p w14:paraId="7371E9DB" w14:textId="77777777" w:rsidR="00ED7653" w:rsidRDefault="00ED7653" w:rsidP="00ED7653">
      <w:pPr>
        <w:pStyle w:val="Code"/>
      </w:pPr>
      <w:r>
        <w:t>$ git commit -m "haara1.txt lisätty"</w:t>
      </w:r>
    </w:p>
    <w:p w14:paraId="74256C7E" w14:textId="77777777" w:rsidR="00ED7653" w:rsidRDefault="00ED7653" w:rsidP="00ED7653">
      <w:pPr>
        <w:pStyle w:val="Code"/>
      </w:pPr>
      <w:r>
        <w:t>[haara1 4b42e81] haara1.txt lisätty</w:t>
      </w:r>
    </w:p>
    <w:p w14:paraId="5AC01A61" w14:textId="77777777" w:rsidR="00ED7653" w:rsidRDefault="00ED7653" w:rsidP="00ED7653">
      <w:pPr>
        <w:pStyle w:val="Code"/>
      </w:pPr>
      <w:r>
        <w:t xml:space="preserve"> 1 file changed, 1 insertion(+)</w:t>
      </w:r>
    </w:p>
    <w:p w14:paraId="1C79C78D" w14:textId="1E3C30E8" w:rsidR="00ED7653" w:rsidRDefault="00ED7653" w:rsidP="00ED7653">
      <w:pPr>
        <w:pStyle w:val="Code"/>
      </w:pPr>
      <w:r>
        <w:lastRenderedPageBreak/>
        <w:t xml:space="preserve"> create mode 100644 haara1.txt</w:t>
      </w:r>
    </w:p>
    <w:p w14:paraId="062CE55D" w14:textId="02611A9F" w:rsidR="00ED7653" w:rsidRDefault="00826927" w:rsidP="00ED7653">
      <w:pPr>
        <w:pStyle w:val="Body"/>
      </w:pPr>
      <w:r>
        <w:t>Eriytyneet haarat voi nähdä seuraavan komennon avulla:</w:t>
      </w:r>
    </w:p>
    <w:p w14:paraId="0F347009" w14:textId="77777777" w:rsidR="00826927" w:rsidRDefault="00826927" w:rsidP="00826927">
      <w:pPr>
        <w:pStyle w:val="Code"/>
      </w:pPr>
      <w:r>
        <w:t>$ git log --graph --all --oneline</w:t>
      </w:r>
    </w:p>
    <w:p w14:paraId="69BACCC7" w14:textId="77777777" w:rsidR="00826927" w:rsidRDefault="00826927" w:rsidP="00826927">
      <w:pPr>
        <w:pStyle w:val="Code"/>
      </w:pPr>
      <w:r>
        <w:t>* 4b42e81 (HEAD -&gt; haara1) haara1.txt lisätty</w:t>
      </w:r>
    </w:p>
    <w:p w14:paraId="6247018D" w14:textId="7489DCB6" w:rsidR="00826927" w:rsidRDefault="00826927" w:rsidP="00826927">
      <w:pPr>
        <w:pStyle w:val="Code"/>
      </w:pPr>
      <w:r>
        <w:t>* 23c9eb8 (master) Lisätty ominaisuus testi</w:t>
      </w:r>
    </w:p>
    <w:p w14:paraId="67E52F3F" w14:textId="2336F9F0" w:rsidR="00826927" w:rsidRDefault="00826927" w:rsidP="00826927">
      <w:pPr>
        <w:pStyle w:val="Body"/>
      </w:pPr>
      <w:r>
        <w:t>Haarat on mahdollista yhdistää merge-komennon avulla.</w:t>
      </w:r>
    </w:p>
    <w:p w14:paraId="60F22161" w14:textId="77777777" w:rsidR="00826927" w:rsidRDefault="00826927" w:rsidP="00E326FB">
      <w:pPr>
        <w:pStyle w:val="Code"/>
      </w:pPr>
      <w:r>
        <w:t>$ git checkout master</w:t>
      </w:r>
    </w:p>
    <w:p w14:paraId="43F76AA4" w14:textId="1878D50E" w:rsidR="00826927" w:rsidRDefault="00826927" w:rsidP="00E326FB">
      <w:pPr>
        <w:pStyle w:val="Code"/>
      </w:pPr>
      <w:r>
        <w:t>Switched to branch 'master'</w:t>
      </w:r>
    </w:p>
    <w:p w14:paraId="6E92380D" w14:textId="77777777" w:rsidR="00E326FB" w:rsidRDefault="00E326FB" w:rsidP="00E326FB">
      <w:pPr>
        <w:pStyle w:val="Code"/>
      </w:pPr>
    </w:p>
    <w:p w14:paraId="5E95E894" w14:textId="77777777" w:rsidR="00826927" w:rsidRDefault="00826927" w:rsidP="00E326FB">
      <w:pPr>
        <w:pStyle w:val="Code"/>
      </w:pPr>
      <w:r>
        <w:t>$ git merge haara1</w:t>
      </w:r>
    </w:p>
    <w:p w14:paraId="38086A0E" w14:textId="77777777" w:rsidR="00826927" w:rsidRDefault="00826927" w:rsidP="00E326FB">
      <w:pPr>
        <w:pStyle w:val="Code"/>
      </w:pPr>
      <w:r>
        <w:t>Updating 23c9eb8..4b42e81</w:t>
      </w:r>
    </w:p>
    <w:p w14:paraId="35D97154" w14:textId="77777777" w:rsidR="00826927" w:rsidRDefault="00826927" w:rsidP="00E326FB">
      <w:pPr>
        <w:pStyle w:val="Code"/>
      </w:pPr>
      <w:r>
        <w:t>Fast-forward</w:t>
      </w:r>
    </w:p>
    <w:p w14:paraId="71DD7FF9" w14:textId="77777777" w:rsidR="00826927" w:rsidRDefault="00826927" w:rsidP="00E326FB">
      <w:pPr>
        <w:pStyle w:val="Code"/>
      </w:pPr>
      <w:r>
        <w:t xml:space="preserve"> haara1.txt | 1 +</w:t>
      </w:r>
    </w:p>
    <w:p w14:paraId="59837934" w14:textId="77777777" w:rsidR="00826927" w:rsidRDefault="00826927" w:rsidP="00E326FB">
      <w:pPr>
        <w:pStyle w:val="Code"/>
      </w:pPr>
      <w:r>
        <w:t xml:space="preserve"> 1 file changed, 1 insertion(+)</w:t>
      </w:r>
    </w:p>
    <w:p w14:paraId="0F1F34B9" w14:textId="7FB5098B" w:rsidR="00826927" w:rsidRDefault="00826927" w:rsidP="00E326FB">
      <w:pPr>
        <w:pStyle w:val="Code"/>
      </w:pPr>
      <w:r>
        <w:t xml:space="preserve"> create mode 100644 haara1.txt</w:t>
      </w:r>
    </w:p>
    <w:p w14:paraId="5F3C11AE" w14:textId="28891450" w:rsidR="00826927" w:rsidRDefault="00826927" w:rsidP="00826927">
      <w:pPr>
        <w:pStyle w:val="Body"/>
      </w:pPr>
      <w:r>
        <w:t>Näin muutokset yhdistettiin automaattisesti. Konfliktitapauksissa on pakko tehdä yhdistäminen manuaalisesti editorin avulla. Kun konfliktit ovat ratkaistu, normaali commit-komento yhdistää haarat.</w:t>
      </w:r>
    </w:p>
    <w:p w14:paraId="2DDD1A9A" w14:textId="48BFD5C4" w:rsidR="00826927" w:rsidRDefault="00826927" w:rsidP="00826927">
      <w:pPr>
        <w:pStyle w:val="Body"/>
      </w:pPr>
      <w:r>
        <w:t>Haaroja voidaan</w:t>
      </w:r>
      <w:r w:rsidR="00F626CA">
        <w:t xml:space="preserve"> seurata branch-komennon avulla.</w:t>
      </w:r>
    </w:p>
    <w:p w14:paraId="582741D9" w14:textId="77777777" w:rsidR="00F626CA" w:rsidRDefault="00F626CA" w:rsidP="00F626CA">
      <w:pPr>
        <w:pStyle w:val="Code"/>
      </w:pPr>
      <w:r>
        <w:t>$ git branch -v</w:t>
      </w:r>
    </w:p>
    <w:p w14:paraId="75160C01" w14:textId="77777777" w:rsidR="00F626CA" w:rsidRDefault="00F626CA" w:rsidP="00F626CA">
      <w:pPr>
        <w:pStyle w:val="Code"/>
      </w:pPr>
      <w:r>
        <w:t xml:space="preserve">  haara1             4b42e81 haara1.txt lisätty</w:t>
      </w:r>
    </w:p>
    <w:p w14:paraId="69D76AF6" w14:textId="77777777" w:rsidR="00F626CA" w:rsidRDefault="00F626CA" w:rsidP="00F626CA">
      <w:pPr>
        <w:pStyle w:val="Code"/>
      </w:pPr>
      <w:r>
        <w:t xml:space="preserve">  haara_yhdistamaton 1f9f70b yhdistamaton tiedosto</w:t>
      </w:r>
    </w:p>
    <w:p w14:paraId="082F4F17" w14:textId="77777777" w:rsidR="00F626CA" w:rsidRDefault="00F626CA" w:rsidP="00F626CA">
      <w:pPr>
        <w:pStyle w:val="Code"/>
      </w:pPr>
      <w:r>
        <w:t>* master             4b42e81 haara1.txt lisätty</w:t>
      </w:r>
    </w:p>
    <w:p w14:paraId="19F9D22A" w14:textId="77777777" w:rsidR="00F626CA" w:rsidRDefault="00F626CA" w:rsidP="00F626CA">
      <w:pPr>
        <w:pStyle w:val="Code"/>
      </w:pPr>
    </w:p>
    <w:p w14:paraId="49853CD8" w14:textId="77777777" w:rsidR="00F626CA" w:rsidRDefault="00F626CA" w:rsidP="00F626CA">
      <w:pPr>
        <w:pStyle w:val="Code"/>
      </w:pPr>
      <w:r>
        <w:t>$ git branch --merged</w:t>
      </w:r>
    </w:p>
    <w:p w14:paraId="177BFDB8" w14:textId="77777777" w:rsidR="00F626CA" w:rsidRDefault="00F626CA" w:rsidP="00F626CA">
      <w:pPr>
        <w:pStyle w:val="Code"/>
      </w:pPr>
      <w:r>
        <w:t xml:space="preserve">  haara1</w:t>
      </w:r>
    </w:p>
    <w:p w14:paraId="0AC127C1" w14:textId="77777777" w:rsidR="00F626CA" w:rsidRDefault="00F626CA" w:rsidP="00F626CA">
      <w:pPr>
        <w:pStyle w:val="Code"/>
      </w:pPr>
      <w:r>
        <w:t>* master</w:t>
      </w:r>
    </w:p>
    <w:p w14:paraId="2F1EDB86" w14:textId="77777777" w:rsidR="00F626CA" w:rsidRDefault="00F626CA" w:rsidP="00F626CA">
      <w:pPr>
        <w:pStyle w:val="Code"/>
      </w:pPr>
    </w:p>
    <w:p w14:paraId="046593BA" w14:textId="77777777" w:rsidR="00F626CA" w:rsidRDefault="00F626CA" w:rsidP="00F626CA">
      <w:pPr>
        <w:pStyle w:val="Code"/>
      </w:pPr>
      <w:r>
        <w:t>$ git branch --no-merged</w:t>
      </w:r>
    </w:p>
    <w:p w14:paraId="02788A63" w14:textId="3BCE05E1" w:rsidR="00F626CA" w:rsidRDefault="00F626CA" w:rsidP="00F626CA">
      <w:pPr>
        <w:pStyle w:val="Code"/>
      </w:pPr>
      <w:r>
        <w:t xml:space="preserve">  haara_yhdistamaton</w:t>
      </w:r>
    </w:p>
    <w:p w14:paraId="69C46832" w14:textId="223EF153" w:rsidR="00F626CA" w:rsidRDefault="00752397" w:rsidP="00F626CA">
      <w:pPr>
        <w:pStyle w:val="Body"/>
      </w:pPr>
      <w:r>
        <w:t>Haaroja voidaan poistaa tarvittaessa.</w:t>
      </w:r>
    </w:p>
    <w:p w14:paraId="28DEBEAE" w14:textId="77777777" w:rsidR="00752397" w:rsidRDefault="00752397" w:rsidP="00752397">
      <w:pPr>
        <w:pStyle w:val="Code"/>
      </w:pPr>
      <w:r>
        <w:t>$ git branch -d haara1</w:t>
      </w:r>
    </w:p>
    <w:p w14:paraId="63BCC947" w14:textId="6CA5E7EB" w:rsidR="00752397" w:rsidRDefault="00752397" w:rsidP="00752397">
      <w:pPr>
        <w:pStyle w:val="Code"/>
      </w:pPr>
      <w:r>
        <w:t>Deleted branch haara1 (was 4b42e81).</w:t>
      </w:r>
    </w:p>
    <w:p w14:paraId="4785D088" w14:textId="77777777" w:rsidR="00752397" w:rsidRDefault="00752397" w:rsidP="00752397">
      <w:pPr>
        <w:pStyle w:val="Code"/>
      </w:pPr>
      <w:r>
        <w:t xml:space="preserve">$ git branch </w:t>
      </w:r>
      <w:r w:rsidRPr="00752397">
        <w:rPr>
          <w:b/>
          <w:bCs/>
        </w:rPr>
        <w:t>-D</w:t>
      </w:r>
      <w:r>
        <w:t xml:space="preserve"> haara_yhdistamaton</w:t>
      </w:r>
    </w:p>
    <w:p w14:paraId="33BF08CD" w14:textId="536DEE84" w:rsidR="00752397" w:rsidRDefault="00752397" w:rsidP="00752397">
      <w:pPr>
        <w:pStyle w:val="Code"/>
      </w:pPr>
      <w:r>
        <w:t>Deleted branch haara_yhdistamaton (was 1f9f70b).</w:t>
      </w:r>
    </w:p>
    <w:p w14:paraId="1F38EBF1" w14:textId="77777777" w:rsidR="00752397" w:rsidRDefault="00752397" w:rsidP="00752397">
      <w:pPr>
        <w:pStyle w:val="Code"/>
      </w:pPr>
      <w:r>
        <w:t>$ git branch -v</w:t>
      </w:r>
    </w:p>
    <w:p w14:paraId="3B641505" w14:textId="35F8BEBF" w:rsidR="00752397" w:rsidRDefault="00752397" w:rsidP="00752397">
      <w:pPr>
        <w:pStyle w:val="Code"/>
      </w:pPr>
      <w:r>
        <w:t>* master 4b42e81 haara1.txt lisätty</w:t>
      </w:r>
    </w:p>
    <w:p w14:paraId="134C96E9" w14:textId="5306EA87" w:rsidR="00572F42" w:rsidRDefault="00752397" w:rsidP="00572F42">
      <w:pPr>
        <w:pStyle w:val="Body"/>
      </w:pPr>
      <w:r>
        <w:t>Tässä tapauksessa kaikki haarat ovat poistettu versionhallinnasta (seurattu ja seuraamaton).</w:t>
      </w:r>
    </w:p>
    <w:p w14:paraId="2E5C85C3" w14:textId="2C242605" w:rsidR="00752397" w:rsidRDefault="00C84020" w:rsidP="00C84020">
      <w:pPr>
        <w:pStyle w:val="Heading2"/>
      </w:pPr>
      <w:r>
        <w:t>Etä-repository (remote)</w:t>
      </w:r>
    </w:p>
    <w:p w14:paraId="01D35E25" w14:textId="23CE076D" w:rsidR="00C84020" w:rsidRDefault="00C84020" w:rsidP="00C84020">
      <w:pPr>
        <w:pStyle w:val="Body"/>
      </w:pPr>
      <w:r>
        <w:t>Jos etä-repository on pilvessä, sen voi kopioida paikalliselle repositorylle kloonaamalla.</w:t>
      </w:r>
    </w:p>
    <w:p w14:paraId="7AC36A0B" w14:textId="77777777" w:rsidR="00D53363" w:rsidRDefault="00D53363" w:rsidP="00D53363">
      <w:pPr>
        <w:pStyle w:val="Code"/>
      </w:pPr>
      <w:r>
        <w:t>$ git clone https://github.com/leksu70/2023OhjProj1-testi.git</w:t>
      </w:r>
    </w:p>
    <w:p w14:paraId="35C81086" w14:textId="77777777" w:rsidR="00D53363" w:rsidRDefault="00D53363" w:rsidP="00D53363">
      <w:pPr>
        <w:pStyle w:val="Code"/>
      </w:pPr>
      <w:r>
        <w:lastRenderedPageBreak/>
        <w:t>Cloning into '2023OhjProj1-testi'...</w:t>
      </w:r>
    </w:p>
    <w:p w14:paraId="572EA724" w14:textId="77777777" w:rsidR="00D53363" w:rsidRDefault="00D53363" w:rsidP="00D53363">
      <w:pPr>
        <w:pStyle w:val="Code"/>
      </w:pPr>
      <w:r>
        <w:t>remote: Enumerating objects: 3, done.</w:t>
      </w:r>
    </w:p>
    <w:p w14:paraId="33CEEE57" w14:textId="77777777" w:rsidR="00D53363" w:rsidRDefault="00D53363" w:rsidP="00D53363">
      <w:pPr>
        <w:pStyle w:val="Code"/>
      </w:pPr>
      <w:r>
        <w:t>remote: Counting objects: 100% (3/3), done.</w:t>
      </w:r>
    </w:p>
    <w:p w14:paraId="249A466A" w14:textId="77777777" w:rsidR="00D53363" w:rsidRDefault="00D53363" w:rsidP="00D53363">
      <w:pPr>
        <w:pStyle w:val="Code"/>
      </w:pPr>
      <w:r>
        <w:t>remote: Total 3 (delta 0), reused 0 (delta 0), pack-reused 0</w:t>
      </w:r>
    </w:p>
    <w:p w14:paraId="31FFA921" w14:textId="250AB16B" w:rsidR="00D53363" w:rsidRDefault="00D53363" w:rsidP="00D53363">
      <w:pPr>
        <w:pStyle w:val="Code"/>
      </w:pPr>
      <w:r>
        <w:t>Receiving objects: 100% (3/3), done.</w:t>
      </w:r>
    </w:p>
    <w:p w14:paraId="26450B72" w14:textId="139A822E" w:rsidR="00D53363" w:rsidRDefault="00D53363" w:rsidP="00D53363">
      <w:pPr>
        <w:pStyle w:val="Body"/>
      </w:pPr>
      <w:r>
        <w:t>Tässä syntyneen hakemiston sisältö</w:t>
      </w:r>
      <w:r w:rsidR="00CA2627">
        <w:t xml:space="preserve"> esimerkkinä</w:t>
      </w:r>
      <w:r>
        <w:t>.</w:t>
      </w:r>
    </w:p>
    <w:p w14:paraId="48BBC7D8" w14:textId="77777777" w:rsidR="00D53363" w:rsidRDefault="00D53363" w:rsidP="00D53363">
      <w:pPr>
        <w:pStyle w:val="Code"/>
      </w:pPr>
      <w:r>
        <w:t>$ cd 2023OhjProj1-testi</w:t>
      </w:r>
    </w:p>
    <w:p w14:paraId="66EE9729" w14:textId="77777777" w:rsidR="00D53363" w:rsidRDefault="00D53363" w:rsidP="00D53363">
      <w:pPr>
        <w:pStyle w:val="Code"/>
      </w:pPr>
    </w:p>
    <w:p w14:paraId="1853F3F8" w14:textId="5F2F4B8D" w:rsidR="00D53363" w:rsidRDefault="00D53363" w:rsidP="00DD016E">
      <w:pPr>
        <w:pStyle w:val="Code"/>
      </w:pPr>
      <w:r>
        <w:t xml:space="preserve">$ </w:t>
      </w:r>
      <w:r w:rsidR="00DD016E">
        <w:t>ls</w:t>
      </w:r>
      <w:r>
        <w:t xml:space="preserve"> -Flga</w:t>
      </w:r>
    </w:p>
    <w:p w14:paraId="67C33461" w14:textId="77777777" w:rsidR="00D53363" w:rsidRDefault="00D53363" w:rsidP="00D53363">
      <w:pPr>
        <w:pStyle w:val="Code"/>
      </w:pPr>
      <w:r>
        <w:t>total 9</w:t>
      </w:r>
    </w:p>
    <w:p w14:paraId="46BD4B6C" w14:textId="77777777" w:rsidR="00D53363" w:rsidRDefault="00D53363" w:rsidP="00D53363">
      <w:pPr>
        <w:pStyle w:val="Code"/>
      </w:pPr>
      <w:r>
        <w:t>drwxr-xr-x 1 197610  0 Jan 22 17:53 ./</w:t>
      </w:r>
    </w:p>
    <w:p w14:paraId="6703546F" w14:textId="77777777" w:rsidR="00D53363" w:rsidRDefault="00D53363" w:rsidP="00D53363">
      <w:pPr>
        <w:pStyle w:val="Code"/>
      </w:pPr>
      <w:r>
        <w:t>drwxr-xr-x 1 197610  0 Jan 22 17:53 ../</w:t>
      </w:r>
    </w:p>
    <w:p w14:paraId="05CB1D3D" w14:textId="77777777" w:rsidR="00D53363" w:rsidRDefault="00D53363" w:rsidP="00D53363">
      <w:pPr>
        <w:pStyle w:val="Code"/>
      </w:pPr>
      <w:r>
        <w:t>drwxr-xr-x 1 197610  0 Jan 22 17:53 .git/</w:t>
      </w:r>
    </w:p>
    <w:p w14:paraId="267B433A" w14:textId="3995724C" w:rsidR="00D53363" w:rsidRDefault="00D53363" w:rsidP="00D53363">
      <w:pPr>
        <w:pStyle w:val="Code"/>
      </w:pPr>
      <w:r>
        <w:t>-rw-r--r-- 1 197610 47 Jan 22 17:53 README.md</w:t>
      </w:r>
    </w:p>
    <w:p w14:paraId="6DAEA412" w14:textId="0190A52A" w:rsidR="00212F3E" w:rsidRDefault="00212F3E" w:rsidP="00212F3E">
      <w:pPr>
        <w:pStyle w:val="Body"/>
      </w:pPr>
      <w:r>
        <w:t>Käytettävän etä-repositoryn tiedot näkyvät remote-komennolla.</w:t>
      </w:r>
    </w:p>
    <w:p w14:paraId="1A4667A9" w14:textId="77777777" w:rsidR="00212F3E" w:rsidRDefault="00212F3E" w:rsidP="006462FA">
      <w:pPr>
        <w:pStyle w:val="Code"/>
      </w:pPr>
      <w:r>
        <w:t>$ git remote -v</w:t>
      </w:r>
    </w:p>
    <w:p w14:paraId="1A037A44" w14:textId="77777777" w:rsidR="00212F3E" w:rsidRDefault="00212F3E" w:rsidP="006462FA">
      <w:pPr>
        <w:pStyle w:val="Code"/>
      </w:pPr>
      <w:r>
        <w:t>origin  https://github.com/leksu70/2023OhjProj1-testi.git (fetch)</w:t>
      </w:r>
    </w:p>
    <w:p w14:paraId="251CEF10" w14:textId="49968F05" w:rsidR="00212F3E" w:rsidRDefault="00212F3E" w:rsidP="006462FA">
      <w:pPr>
        <w:pStyle w:val="Code"/>
      </w:pPr>
      <w:r>
        <w:t>origin  https://github.com/leksu70/2023OhjProj1-testi.git (push)</w:t>
      </w:r>
    </w:p>
    <w:p w14:paraId="2FF9877D" w14:textId="78AF9716" w:rsidR="00212F3E" w:rsidRDefault="00212F3E" w:rsidP="00212F3E">
      <w:pPr>
        <w:pStyle w:val="Body"/>
      </w:pPr>
      <w:r>
        <w:t xml:space="preserve">Mikäli haluat itse </w:t>
      </w:r>
      <w:r w:rsidR="00050D29">
        <w:t>siirtää</w:t>
      </w:r>
      <w:r>
        <w:t xml:space="preserve"> paikallisesta repositoryst</w:t>
      </w:r>
      <w:r w:rsidR="006462FA">
        <w:t xml:space="preserve">a pilvipalveluun etä-repositoryn, se onnistuu </w:t>
      </w:r>
      <w:r w:rsidR="00BB3E51">
        <w:t xml:space="preserve">muutamalla </w:t>
      </w:r>
      <w:r w:rsidR="006462FA">
        <w:t>komennolla</w:t>
      </w:r>
      <w:r w:rsidR="00BB3E51">
        <w:t xml:space="preserve"> git-hallinnoimasta hakemistosta (repositorysta)</w:t>
      </w:r>
      <w:r w:rsidR="009D6E47">
        <w:t xml:space="preserve"> käsin</w:t>
      </w:r>
      <w:r w:rsidR="00BB3E51">
        <w:t xml:space="preserve">. Tämä repository täytyy olla luotuna </w:t>
      </w:r>
      <w:r w:rsidR="00A134A9">
        <w:t xml:space="preserve">ensin </w:t>
      </w:r>
      <w:r w:rsidR="00BB3E51">
        <w:t>Gitissä.</w:t>
      </w:r>
    </w:p>
    <w:p w14:paraId="7A360132" w14:textId="76076520" w:rsidR="00BB3E51" w:rsidRDefault="00BB3E51" w:rsidP="004B10A4">
      <w:pPr>
        <w:pStyle w:val="Code"/>
      </w:pPr>
      <w:r w:rsidRPr="00BB3E51">
        <w:t xml:space="preserve">$ git remote add origin </w:t>
      </w:r>
      <w:r w:rsidRPr="004B10A4">
        <w:t>https://github.com/leksu70/2023OhjProj1-testi-remote.git</w:t>
      </w:r>
    </w:p>
    <w:p w14:paraId="15E0FA44" w14:textId="783C1A55" w:rsidR="004B10A4" w:rsidRDefault="006738C8" w:rsidP="004B10A4">
      <w:pPr>
        <w:pStyle w:val="Code"/>
      </w:pPr>
      <w:r>
        <w:br/>
      </w:r>
      <w:r w:rsidR="004B10A4">
        <w:t>$ git remote -v</w:t>
      </w:r>
    </w:p>
    <w:p w14:paraId="72EDC4DD" w14:textId="77777777" w:rsidR="004B10A4" w:rsidRDefault="004B10A4" w:rsidP="004B10A4">
      <w:pPr>
        <w:pStyle w:val="Code"/>
      </w:pPr>
      <w:r>
        <w:t>origin  https://github.com/leksu70/2023OhjProj1-testi-remote.git (fetch)</w:t>
      </w:r>
    </w:p>
    <w:p w14:paraId="0808AF4E" w14:textId="6F17D943" w:rsidR="00BB3E51" w:rsidRDefault="004B10A4" w:rsidP="004B10A4">
      <w:pPr>
        <w:pStyle w:val="Code"/>
      </w:pPr>
      <w:r>
        <w:t>origin  https://github.com/leksu70/2023OhjProj1-testi-remote.git (push)</w:t>
      </w:r>
    </w:p>
    <w:p w14:paraId="6CDC0ECF" w14:textId="6F2FF50F" w:rsidR="004B10A4" w:rsidRDefault="006738C8" w:rsidP="004B10A4">
      <w:pPr>
        <w:pStyle w:val="Code"/>
      </w:pPr>
      <w:r>
        <w:br/>
      </w:r>
      <w:r w:rsidR="004B10A4">
        <w:t>$ git push -u origin master</w:t>
      </w:r>
    </w:p>
    <w:p w14:paraId="5131067F" w14:textId="77777777" w:rsidR="004B10A4" w:rsidRDefault="004B10A4" w:rsidP="004B10A4">
      <w:pPr>
        <w:pStyle w:val="Code"/>
      </w:pPr>
      <w:r>
        <w:t>Enumerating objects: 3, done.</w:t>
      </w:r>
    </w:p>
    <w:p w14:paraId="60D3142C" w14:textId="77777777" w:rsidR="004B10A4" w:rsidRDefault="004B10A4" w:rsidP="004B10A4">
      <w:pPr>
        <w:pStyle w:val="Code"/>
      </w:pPr>
      <w:r>
        <w:t>Counting objects: 100% (3/3), done.</w:t>
      </w:r>
    </w:p>
    <w:p w14:paraId="1CB9B441" w14:textId="77777777" w:rsidR="004B10A4" w:rsidRDefault="004B10A4" w:rsidP="004B10A4">
      <w:pPr>
        <w:pStyle w:val="Code"/>
      </w:pPr>
      <w:r>
        <w:t>Writing objects: 100% (3/3), 270 bytes | 270.00 KiB/s, done.</w:t>
      </w:r>
    </w:p>
    <w:p w14:paraId="1B44D40B" w14:textId="77777777" w:rsidR="004B10A4" w:rsidRDefault="004B10A4" w:rsidP="004B10A4">
      <w:pPr>
        <w:pStyle w:val="Code"/>
      </w:pPr>
      <w:r>
        <w:t>Total 3 (delta 0), reused 0 (delta 0), pack-reused 0</w:t>
      </w:r>
    </w:p>
    <w:p w14:paraId="3A8766D7" w14:textId="77777777" w:rsidR="004B10A4" w:rsidRDefault="004B10A4" w:rsidP="004B10A4">
      <w:pPr>
        <w:pStyle w:val="Code"/>
      </w:pPr>
      <w:r>
        <w:t>To https://github.com/leksu70/2023OhjProj1-testi-remote.git</w:t>
      </w:r>
    </w:p>
    <w:p w14:paraId="77810C76" w14:textId="77777777" w:rsidR="004B10A4" w:rsidRDefault="004B10A4" w:rsidP="004B10A4">
      <w:pPr>
        <w:pStyle w:val="Code"/>
      </w:pPr>
      <w:r>
        <w:t xml:space="preserve"> * [new branch]      master -&gt; master</w:t>
      </w:r>
    </w:p>
    <w:p w14:paraId="00F6D5A8" w14:textId="6351FB72" w:rsidR="004B10A4" w:rsidRDefault="004B10A4" w:rsidP="004B10A4">
      <w:pPr>
        <w:pStyle w:val="Code"/>
      </w:pPr>
      <w:r>
        <w:t>branch 'master' set up to track 'origin/master'.</w:t>
      </w:r>
    </w:p>
    <w:p w14:paraId="3CF3A876" w14:textId="4F3E8F21" w:rsidR="00572F42" w:rsidRDefault="00572F42" w:rsidP="00572F42">
      <w:pPr>
        <w:pStyle w:val="Body"/>
      </w:pPr>
      <w:r>
        <w:t>Kaikki haarat voidaan synkronoida etä-repositoryy</w:t>
      </w:r>
      <w:r>
        <w:t>n yhdellä kom</w:t>
      </w:r>
      <w:r w:rsidR="006B1A9F">
        <w:t>enn</w:t>
      </w:r>
      <w:r>
        <w:t>olla</w:t>
      </w:r>
      <w:r>
        <w:t>.</w:t>
      </w:r>
    </w:p>
    <w:p w14:paraId="793BE5B6" w14:textId="6A927E32" w:rsidR="00572F42" w:rsidRDefault="00572F42" w:rsidP="00572F42">
      <w:pPr>
        <w:pStyle w:val="Code"/>
      </w:pPr>
      <w:r>
        <w:t>$ git push --all</w:t>
      </w:r>
    </w:p>
    <w:p w14:paraId="5B281ED8" w14:textId="71C6F898" w:rsidR="004B10A4" w:rsidRDefault="00515C0C" w:rsidP="004B10A4">
      <w:pPr>
        <w:pStyle w:val="Body"/>
      </w:pPr>
      <w:r>
        <w:t>Etä-</w:t>
      </w:r>
      <w:r w:rsidR="006738C8">
        <w:t>repository</w:t>
      </w:r>
      <w:r w:rsidR="006A16F2">
        <w:t xml:space="preserve"> voidaan tarpeen vaatiessa uudelleennimetä</w:t>
      </w:r>
      <w:r w:rsidR="006738C8">
        <w:t xml:space="preserve"> (origin </w:t>
      </w:r>
      <w:r w:rsidR="006738C8">
        <w:sym w:font="Wingdings" w:char="F0E0"/>
      </w:r>
      <w:r w:rsidR="006738C8">
        <w:t xml:space="preserve"> temppi)</w:t>
      </w:r>
      <w:r w:rsidR="006A16F2">
        <w:t xml:space="preserve"> tai poistaa.</w:t>
      </w:r>
    </w:p>
    <w:p w14:paraId="4725CDBB" w14:textId="77777777" w:rsidR="00C80AC4" w:rsidRDefault="00C80AC4" w:rsidP="00C80AC4">
      <w:pPr>
        <w:pStyle w:val="Code"/>
      </w:pPr>
      <w:r>
        <w:t>$ git remote rename origin temppi</w:t>
      </w:r>
    </w:p>
    <w:p w14:paraId="10526A89" w14:textId="77777777" w:rsidR="00C80AC4" w:rsidRDefault="00C80AC4" w:rsidP="00C80AC4">
      <w:pPr>
        <w:pStyle w:val="Code"/>
      </w:pPr>
      <w:r>
        <w:t>Renaming remote references: 100% (1/1), done.</w:t>
      </w:r>
    </w:p>
    <w:p w14:paraId="44CDB6F4" w14:textId="77777777" w:rsidR="00C80AC4" w:rsidRDefault="00C80AC4" w:rsidP="00C80AC4">
      <w:pPr>
        <w:pStyle w:val="Code"/>
      </w:pPr>
    </w:p>
    <w:p w14:paraId="22F0766D" w14:textId="77777777" w:rsidR="00C80AC4" w:rsidRDefault="00C80AC4" w:rsidP="00C80AC4">
      <w:pPr>
        <w:pStyle w:val="Code"/>
      </w:pPr>
      <w:r>
        <w:t>$ git add .</w:t>
      </w:r>
    </w:p>
    <w:p w14:paraId="7DFBE785" w14:textId="77777777" w:rsidR="00C80AC4" w:rsidRDefault="00C80AC4" w:rsidP="00C80AC4">
      <w:pPr>
        <w:pStyle w:val="Code"/>
      </w:pPr>
    </w:p>
    <w:p w14:paraId="43EDD4CC" w14:textId="77777777" w:rsidR="00C80AC4" w:rsidRDefault="00C80AC4" w:rsidP="00C80AC4">
      <w:pPr>
        <w:pStyle w:val="Code"/>
      </w:pPr>
      <w:r>
        <w:t>$ git commit -m "remote-test2.txt lisätty"</w:t>
      </w:r>
    </w:p>
    <w:p w14:paraId="16097D23" w14:textId="77777777" w:rsidR="00C80AC4" w:rsidRDefault="00C80AC4" w:rsidP="00C80AC4">
      <w:pPr>
        <w:pStyle w:val="Code"/>
      </w:pPr>
      <w:r>
        <w:t>[master ae181f0] remote-test2.txt lisätty</w:t>
      </w:r>
    </w:p>
    <w:p w14:paraId="05127831" w14:textId="77777777" w:rsidR="00C80AC4" w:rsidRDefault="00C80AC4" w:rsidP="00C80AC4">
      <w:pPr>
        <w:pStyle w:val="Code"/>
      </w:pPr>
      <w:r>
        <w:t xml:space="preserve"> 1 file changed, 1 insertion(+)</w:t>
      </w:r>
    </w:p>
    <w:p w14:paraId="3099A66D" w14:textId="77777777" w:rsidR="00C80AC4" w:rsidRDefault="00C80AC4" w:rsidP="00C80AC4">
      <w:pPr>
        <w:pStyle w:val="Code"/>
      </w:pPr>
      <w:r>
        <w:t xml:space="preserve"> create mode 100644 remote-testi2.txt</w:t>
      </w:r>
    </w:p>
    <w:p w14:paraId="11926709" w14:textId="77777777" w:rsidR="00C80AC4" w:rsidRDefault="00C80AC4" w:rsidP="00C80AC4">
      <w:pPr>
        <w:pStyle w:val="Code"/>
      </w:pPr>
    </w:p>
    <w:p w14:paraId="38878A07" w14:textId="77777777" w:rsidR="00C80AC4" w:rsidRDefault="00C80AC4" w:rsidP="00C80AC4">
      <w:pPr>
        <w:pStyle w:val="Code"/>
      </w:pPr>
      <w:r>
        <w:t>$ git remote -v</w:t>
      </w:r>
    </w:p>
    <w:p w14:paraId="42C70C81" w14:textId="77777777" w:rsidR="00C80AC4" w:rsidRDefault="00C80AC4" w:rsidP="00C80AC4">
      <w:pPr>
        <w:pStyle w:val="Code"/>
      </w:pPr>
      <w:r w:rsidRPr="004E5D8F">
        <w:rPr>
          <w:b/>
          <w:bCs/>
        </w:rPr>
        <w:t>temppi</w:t>
      </w:r>
      <w:r>
        <w:t xml:space="preserve">  https://github.com/leksu70/2023OhjProj1-testi-remote.git (fetch)</w:t>
      </w:r>
    </w:p>
    <w:p w14:paraId="69378229" w14:textId="77777777" w:rsidR="00C80AC4" w:rsidRDefault="00C80AC4" w:rsidP="00C80AC4">
      <w:pPr>
        <w:pStyle w:val="Code"/>
      </w:pPr>
      <w:r w:rsidRPr="004E5D8F">
        <w:rPr>
          <w:b/>
          <w:bCs/>
        </w:rPr>
        <w:t>temppi</w:t>
      </w:r>
      <w:r>
        <w:t xml:space="preserve">  https://github.com/leksu70/2023OhjProj1-testi-remote.git (push)</w:t>
      </w:r>
    </w:p>
    <w:p w14:paraId="11893BCF" w14:textId="77777777" w:rsidR="00C80AC4" w:rsidRDefault="00C80AC4" w:rsidP="00C80AC4">
      <w:pPr>
        <w:pStyle w:val="Code"/>
      </w:pPr>
    </w:p>
    <w:p w14:paraId="58C830AA" w14:textId="77777777" w:rsidR="00C80AC4" w:rsidRDefault="00C80AC4" w:rsidP="00C80AC4">
      <w:pPr>
        <w:pStyle w:val="Code"/>
      </w:pPr>
      <w:r>
        <w:t>$ git push -u temppi master</w:t>
      </w:r>
    </w:p>
    <w:p w14:paraId="12FFDA01" w14:textId="77777777" w:rsidR="00C80AC4" w:rsidRDefault="00C80AC4" w:rsidP="00C80AC4">
      <w:pPr>
        <w:pStyle w:val="Code"/>
      </w:pPr>
      <w:r>
        <w:t>Enumerating objects: 4, done.</w:t>
      </w:r>
    </w:p>
    <w:p w14:paraId="7C5B0F95" w14:textId="77777777" w:rsidR="00C80AC4" w:rsidRDefault="00C80AC4" w:rsidP="00C80AC4">
      <w:pPr>
        <w:pStyle w:val="Code"/>
      </w:pPr>
      <w:r>
        <w:t>Counting objects: 100% (4/4), done.</w:t>
      </w:r>
    </w:p>
    <w:p w14:paraId="4C71C250" w14:textId="77777777" w:rsidR="00C80AC4" w:rsidRDefault="00C80AC4" w:rsidP="00C80AC4">
      <w:pPr>
        <w:pStyle w:val="Code"/>
      </w:pPr>
      <w:r>
        <w:t>Delta compression using up to 4 threads</w:t>
      </w:r>
    </w:p>
    <w:p w14:paraId="43384237" w14:textId="77777777" w:rsidR="00C80AC4" w:rsidRDefault="00C80AC4" w:rsidP="00C80AC4">
      <w:pPr>
        <w:pStyle w:val="Code"/>
      </w:pPr>
      <w:r>
        <w:t>Compressing objects: 100% (2/2), done.</w:t>
      </w:r>
    </w:p>
    <w:p w14:paraId="605118F0" w14:textId="77777777" w:rsidR="00C80AC4" w:rsidRDefault="00C80AC4" w:rsidP="00C80AC4">
      <w:pPr>
        <w:pStyle w:val="Code"/>
      </w:pPr>
      <w:r>
        <w:t>Writing objects: 100% (3/3), 331 bytes | 331.00 KiB/s, done.</w:t>
      </w:r>
    </w:p>
    <w:p w14:paraId="22368AAD" w14:textId="77777777" w:rsidR="00C80AC4" w:rsidRDefault="00C80AC4" w:rsidP="00C80AC4">
      <w:pPr>
        <w:pStyle w:val="Code"/>
      </w:pPr>
      <w:r>
        <w:t>Total 3 (delta 0), reused 0 (delta 0), pack-reused 0</w:t>
      </w:r>
    </w:p>
    <w:p w14:paraId="2172E05F" w14:textId="77777777" w:rsidR="00C80AC4" w:rsidRDefault="00C80AC4" w:rsidP="00C80AC4">
      <w:pPr>
        <w:pStyle w:val="Code"/>
      </w:pPr>
      <w:r>
        <w:t>To https://github.com/leksu70/2023OhjProj1-testi-remote.git</w:t>
      </w:r>
    </w:p>
    <w:p w14:paraId="4F1667F7" w14:textId="77777777" w:rsidR="00C80AC4" w:rsidRDefault="00C80AC4" w:rsidP="00C80AC4">
      <w:pPr>
        <w:pStyle w:val="Code"/>
      </w:pPr>
      <w:r>
        <w:t xml:space="preserve">   4806927..ae181f0  master -&gt; master</w:t>
      </w:r>
    </w:p>
    <w:p w14:paraId="31B170F8" w14:textId="51AE2FDB" w:rsidR="006A16F2" w:rsidRDefault="00C80AC4" w:rsidP="00C80AC4">
      <w:pPr>
        <w:pStyle w:val="Code"/>
      </w:pPr>
      <w:r>
        <w:t>branch 'master' set up to track 'temppi/master'.</w:t>
      </w:r>
      <w:r w:rsidR="00572F42">
        <w:br/>
      </w:r>
    </w:p>
    <w:p w14:paraId="1A1B0AA7" w14:textId="77777777" w:rsidR="00C80AC4" w:rsidRPr="00C80AC4" w:rsidRDefault="00C80AC4" w:rsidP="00C80AC4">
      <w:pPr>
        <w:pStyle w:val="Code"/>
      </w:pPr>
      <w:r w:rsidRPr="00C80AC4">
        <w:t>$ git remote rm temppi</w:t>
      </w:r>
    </w:p>
    <w:p w14:paraId="1A747758" w14:textId="77777777" w:rsidR="00C80AC4" w:rsidRPr="00C80AC4" w:rsidRDefault="00C80AC4" w:rsidP="00C80AC4">
      <w:pPr>
        <w:pStyle w:val="Code"/>
      </w:pPr>
    </w:p>
    <w:p w14:paraId="6EF00E78" w14:textId="59AB5D3C" w:rsidR="00C80AC4" w:rsidRPr="00C80AC4" w:rsidRDefault="00C80AC4" w:rsidP="00C80AC4">
      <w:pPr>
        <w:pStyle w:val="Code"/>
      </w:pPr>
      <w:r w:rsidRPr="00C80AC4">
        <w:t>$ git remote -v</w:t>
      </w:r>
    </w:p>
    <w:p w14:paraId="664C4586" w14:textId="426BA1AC" w:rsidR="00C80AC4" w:rsidRDefault="006E6083" w:rsidP="004B10A4">
      <w:pPr>
        <w:pStyle w:val="Body"/>
      </w:pPr>
      <w:r>
        <w:t xml:space="preserve">Mikäli etä-repository on poistettu </w:t>
      </w:r>
      <w:r w:rsidR="00572F42">
        <w:t>paikallisesta käytöstä</w:t>
      </w:r>
      <w:r>
        <w:t>, silloin repository voidaan palauttaa hakemalla se uudelleen.</w:t>
      </w:r>
    </w:p>
    <w:p w14:paraId="438B9FDF" w14:textId="77777777" w:rsidR="006E6083" w:rsidRDefault="006E6083" w:rsidP="006E6083">
      <w:pPr>
        <w:pStyle w:val="Code"/>
      </w:pPr>
      <w:r>
        <w:t>$ git remote add origin https://github.com/leksu70/2023OhjProj1-testi-remote.git</w:t>
      </w:r>
    </w:p>
    <w:p w14:paraId="5E81059A" w14:textId="77777777" w:rsidR="006E6083" w:rsidRDefault="006E6083" w:rsidP="006E6083">
      <w:pPr>
        <w:pStyle w:val="Code"/>
      </w:pPr>
    </w:p>
    <w:p w14:paraId="7D554051" w14:textId="77777777" w:rsidR="006E6083" w:rsidRDefault="006E6083" w:rsidP="006E6083">
      <w:pPr>
        <w:pStyle w:val="Code"/>
      </w:pPr>
      <w:r>
        <w:t>$ git fetch origin</w:t>
      </w:r>
    </w:p>
    <w:p w14:paraId="4A914CC6" w14:textId="77777777" w:rsidR="006E6083" w:rsidRDefault="006E6083" w:rsidP="006E6083">
      <w:pPr>
        <w:pStyle w:val="Code"/>
      </w:pPr>
      <w:r>
        <w:t>From https://github.com/leksu70/2023OhjProj1-testi-remote</w:t>
      </w:r>
    </w:p>
    <w:p w14:paraId="433B30C1" w14:textId="77777777" w:rsidR="006E6083" w:rsidRDefault="006E6083" w:rsidP="006E6083">
      <w:pPr>
        <w:pStyle w:val="Code"/>
      </w:pPr>
      <w:r>
        <w:t xml:space="preserve"> * [new branch]      master     -&gt; origin/master</w:t>
      </w:r>
    </w:p>
    <w:p w14:paraId="50CA3A5F" w14:textId="77777777" w:rsidR="006E6083" w:rsidRDefault="006E6083" w:rsidP="006E6083">
      <w:pPr>
        <w:pStyle w:val="Code"/>
      </w:pPr>
    </w:p>
    <w:p w14:paraId="7DB474FF" w14:textId="77777777" w:rsidR="006E6083" w:rsidRDefault="006E6083" w:rsidP="006E6083">
      <w:pPr>
        <w:pStyle w:val="Code"/>
      </w:pPr>
      <w:r>
        <w:t>$ git branch -v</w:t>
      </w:r>
    </w:p>
    <w:p w14:paraId="0EF96555" w14:textId="77777777" w:rsidR="006E6083" w:rsidRDefault="006E6083" w:rsidP="006E6083">
      <w:pPr>
        <w:pStyle w:val="Code"/>
      </w:pPr>
      <w:r>
        <w:t>* master ae181f0 remote-test2.txt lisätty</w:t>
      </w:r>
    </w:p>
    <w:p w14:paraId="10B129C0" w14:textId="77777777" w:rsidR="006E6083" w:rsidRDefault="006E6083" w:rsidP="006E6083">
      <w:pPr>
        <w:pStyle w:val="Code"/>
      </w:pPr>
    </w:p>
    <w:p w14:paraId="1F3B4014" w14:textId="77777777" w:rsidR="006E6083" w:rsidRDefault="006E6083" w:rsidP="006E6083">
      <w:pPr>
        <w:pStyle w:val="Code"/>
      </w:pPr>
      <w:r>
        <w:t>$ git branch -r</w:t>
      </w:r>
    </w:p>
    <w:p w14:paraId="4387F829" w14:textId="3F16112A" w:rsidR="006E6083" w:rsidRDefault="006E6083" w:rsidP="006E6083">
      <w:pPr>
        <w:pStyle w:val="Code"/>
      </w:pPr>
      <w:r>
        <w:t xml:space="preserve">  origin/master</w:t>
      </w:r>
    </w:p>
    <w:p w14:paraId="5B9F1573" w14:textId="4920502F" w:rsidR="006E6083" w:rsidRDefault="009E76E9" w:rsidP="00572F42">
      <w:pPr>
        <w:pStyle w:val="Heading2"/>
      </w:pPr>
      <w:r>
        <w:t>Omia mietintöjä</w:t>
      </w:r>
    </w:p>
    <w:p w14:paraId="77B0EDB8" w14:textId="604DE470" w:rsidR="009E76E9" w:rsidRPr="009E76E9" w:rsidRDefault="009E76E9" w:rsidP="009E76E9">
      <w:pPr>
        <w:pStyle w:val="Body"/>
      </w:pPr>
      <w:r>
        <w:t>Tässä dokumentissa on esitelty Gitin toimintaa. Itselleni uutta olivat haaran käsittelyt ja koin tämän dokumentin teon parantavan ymmärrystä versionhallinnasta git-hubin avulla.</w:t>
      </w:r>
    </w:p>
    <w:p w14:paraId="46B84C62" w14:textId="612D15CA" w:rsidR="00BB3E51" w:rsidRDefault="00BB3E51" w:rsidP="00212F3E">
      <w:pPr>
        <w:pStyle w:val="Body"/>
      </w:pPr>
    </w:p>
    <w:p w14:paraId="25CB54F0" w14:textId="77777777" w:rsidR="006462FA" w:rsidRPr="00C84020" w:rsidRDefault="006462FA" w:rsidP="00212F3E">
      <w:pPr>
        <w:pStyle w:val="Body"/>
      </w:pPr>
    </w:p>
    <w:sectPr w:rsidR="006462FA" w:rsidRPr="00C84020" w:rsidSect="006F62E5">
      <w:headerReference w:type="default" r:id="rId9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A5C6D" w14:textId="77777777" w:rsidR="00E06592" w:rsidRDefault="00E06592" w:rsidP="00850205">
      <w:pPr>
        <w:spacing w:after="0"/>
      </w:pPr>
      <w:r>
        <w:separator/>
      </w:r>
    </w:p>
  </w:endnote>
  <w:endnote w:type="continuationSeparator" w:id="0">
    <w:p w14:paraId="4CEF11B5" w14:textId="77777777" w:rsidR="00E06592" w:rsidRDefault="00E06592" w:rsidP="00850205">
      <w:pPr>
        <w:spacing w:after="0"/>
      </w:pPr>
      <w:r>
        <w:continuationSeparator/>
      </w:r>
    </w:p>
  </w:endnote>
  <w:endnote w:type="continuationNotice" w:id="1">
    <w:p w14:paraId="00C60587" w14:textId="77777777" w:rsidR="00E06592" w:rsidRDefault="00E0659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CF64" w14:textId="77777777" w:rsidR="00E06592" w:rsidRDefault="00E06592" w:rsidP="00850205">
      <w:pPr>
        <w:spacing w:after="0"/>
      </w:pPr>
      <w:r>
        <w:separator/>
      </w:r>
    </w:p>
  </w:footnote>
  <w:footnote w:type="continuationSeparator" w:id="0">
    <w:p w14:paraId="2BCE27F7" w14:textId="77777777" w:rsidR="00E06592" w:rsidRDefault="00E06592" w:rsidP="00850205">
      <w:pPr>
        <w:spacing w:after="0"/>
      </w:pPr>
      <w:r>
        <w:continuationSeparator/>
      </w:r>
    </w:p>
  </w:footnote>
  <w:footnote w:type="continuationNotice" w:id="1">
    <w:p w14:paraId="0EB95423" w14:textId="77777777" w:rsidR="00E06592" w:rsidRDefault="00E0659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90E2" w14:textId="491EA52A" w:rsidR="00700F1C" w:rsidRPr="002E7EDD" w:rsidRDefault="00E06592" w:rsidP="00F45770">
    <w:pPr>
      <w:tabs>
        <w:tab w:val="left" w:pos="5216"/>
        <w:tab w:val="left" w:pos="9129"/>
      </w:tabs>
    </w:pPr>
    <w:r>
      <w:rPr>
        <w:rStyle w:val="Syttkentt"/>
      </w:rPr>
      <w:t>Leo Sutinen</w:t>
    </w:r>
    <w:r w:rsidR="00700F1C" w:rsidRPr="00084382">
      <w:tab/>
    </w:r>
    <w:r w:rsidR="001D7B9F">
      <w:rPr>
        <w:rStyle w:val="Bold"/>
      </w:rPr>
      <w:t>Tehtävä 2</w:t>
    </w:r>
    <w:r w:rsidR="00700F1C" w:rsidRPr="002E7EDD">
      <w:rPr>
        <w:b/>
        <w:bCs/>
      </w:rPr>
      <w:tab/>
    </w:r>
    <w:r w:rsidR="00700F1C">
      <w:fldChar w:fldCharType="begin"/>
    </w:r>
    <w:r w:rsidR="00700F1C" w:rsidRPr="002E7EDD">
      <w:instrText xml:space="preserve"> PAGE   \* MERGEFORMAT </w:instrText>
    </w:r>
    <w:r w:rsidR="00700F1C">
      <w:fldChar w:fldCharType="separate"/>
    </w:r>
    <w:r w:rsidR="00700F1C" w:rsidRPr="002E7EDD">
      <w:t>1</w:t>
    </w:r>
    <w:r w:rsidR="00700F1C">
      <w:fldChar w:fldCharType="end"/>
    </w:r>
    <w:r w:rsidR="00700F1C" w:rsidRPr="002E7EDD">
      <w:t xml:space="preserve"> (</w:t>
    </w:r>
    <w:r w:rsidR="00227046">
      <w:fldChar w:fldCharType="begin"/>
    </w:r>
    <w:r w:rsidR="00227046" w:rsidRPr="002E7EDD">
      <w:instrText xml:space="preserve"> SECTIONPAGES   \* MERGEFORMAT </w:instrText>
    </w:r>
    <w:r w:rsidR="00227046">
      <w:fldChar w:fldCharType="separate"/>
    </w:r>
    <w:r w:rsidR="009E76E9">
      <w:rPr>
        <w:noProof/>
      </w:rPr>
      <w:t>7</w:t>
    </w:r>
    <w:r w:rsidR="00227046">
      <w:rPr>
        <w:noProof/>
      </w:rPr>
      <w:fldChar w:fldCharType="end"/>
    </w:r>
    <w:r w:rsidR="00700F1C" w:rsidRPr="002E7EDD">
      <w:t>)</w:t>
    </w:r>
  </w:p>
  <w:p w14:paraId="264B1175" w14:textId="77777777" w:rsidR="00850205" w:rsidRPr="002E7EDD" w:rsidRDefault="007B0697" w:rsidP="00F45770">
    <w:pPr>
      <w:tabs>
        <w:tab w:val="left" w:pos="5216"/>
        <w:tab w:val="left" w:pos="9129"/>
      </w:tabs>
    </w:pPr>
    <w:r w:rsidRPr="002E7EDD">
      <w:t xml:space="preserve">Haaga-Helia </w:t>
    </w:r>
    <w:r w:rsidR="008744C3" w:rsidRPr="002E7EDD">
      <w:t>ammattikorkeakoulu</w:t>
    </w:r>
  </w:p>
  <w:p w14:paraId="28E989CD" w14:textId="6BF6636E" w:rsidR="00850205" w:rsidRPr="002E7EDD" w:rsidRDefault="001D7B9F" w:rsidP="00F45770">
    <w:pPr>
      <w:tabs>
        <w:tab w:val="left" w:pos="5216"/>
        <w:tab w:val="left" w:pos="9129"/>
      </w:tabs>
    </w:pPr>
    <w:r w:rsidRPr="001D7B9F">
      <w:t>SOF005AS3A-3001</w:t>
    </w:r>
  </w:p>
  <w:p w14:paraId="22583E36" w14:textId="01877338" w:rsidR="00670E03" w:rsidRPr="000F29E4" w:rsidRDefault="001D7B9F" w:rsidP="00F45770">
    <w:pPr>
      <w:tabs>
        <w:tab w:val="left" w:pos="5216"/>
        <w:tab w:val="left" w:pos="9129"/>
      </w:tabs>
      <w:rPr>
        <w:lang w:val="en-US"/>
      </w:rPr>
    </w:pPr>
    <w:r w:rsidRPr="001D7B9F">
      <w:t>Ohjelmistoprojekti 1</w:t>
    </w:r>
    <w:r w:rsidR="00670E03" w:rsidRPr="002E7EDD">
      <w:tab/>
    </w:r>
    <w:r>
      <w:rPr>
        <w:lang w:val="en-US"/>
      </w:rPr>
      <w:t>22.1.2023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istParagraph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1746608289">
    <w:abstractNumId w:val="2"/>
  </w:num>
  <w:num w:numId="2" w16cid:durableId="1695568501">
    <w:abstractNumId w:val="3"/>
  </w:num>
  <w:num w:numId="3" w16cid:durableId="335613660">
    <w:abstractNumId w:val="1"/>
  </w:num>
  <w:num w:numId="4" w16cid:durableId="101052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92"/>
    <w:rsid w:val="00021EEF"/>
    <w:rsid w:val="00026E65"/>
    <w:rsid w:val="0003489F"/>
    <w:rsid w:val="00037867"/>
    <w:rsid w:val="0004072B"/>
    <w:rsid w:val="00050D29"/>
    <w:rsid w:val="000518FD"/>
    <w:rsid w:val="0005230A"/>
    <w:rsid w:val="00061D95"/>
    <w:rsid w:val="000625A7"/>
    <w:rsid w:val="0006583A"/>
    <w:rsid w:val="000704E2"/>
    <w:rsid w:val="00074480"/>
    <w:rsid w:val="0007699C"/>
    <w:rsid w:val="00084382"/>
    <w:rsid w:val="00090400"/>
    <w:rsid w:val="000939ED"/>
    <w:rsid w:val="000A165F"/>
    <w:rsid w:val="000A3990"/>
    <w:rsid w:val="000A3B07"/>
    <w:rsid w:val="000B0BF1"/>
    <w:rsid w:val="000B5AC0"/>
    <w:rsid w:val="000C1744"/>
    <w:rsid w:val="000C2E03"/>
    <w:rsid w:val="000D186A"/>
    <w:rsid w:val="000D7599"/>
    <w:rsid w:val="000E1EBC"/>
    <w:rsid w:val="000E7180"/>
    <w:rsid w:val="000F29E4"/>
    <w:rsid w:val="000F700A"/>
    <w:rsid w:val="001018DD"/>
    <w:rsid w:val="00104F40"/>
    <w:rsid w:val="001062EF"/>
    <w:rsid w:val="00113F43"/>
    <w:rsid w:val="00116F19"/>
    <w:rsid w:val="00117A0C"/>
    <w:rsid w:val="00120BB5"/>
    <w:rsid w:val="00122275"/>
    <w:rsid w:val="00131B8D"/>
    <w:rsid w:val="001409D3"/>
    <w:rsid w:val="00144FED"/>
    <w:rsid w:val="00151A4B"/>
    <w:rsid w:val="00157FB7"/>
    <w:rsid w:val="00183597"/>
    <w:rsid w:val="001855A5"/>
    <w:rsid w:val="00185B3E"/>
    <w:rsid w:val="00191CA9"/>
    <w:rsid w:val="001942DB"/>
    <w:rsid w:val="001A1302"/>
    <w:rsid w:val="001A474D"/>
    <w:rsid w:val="001B0334"/>
    <w:rsid w:val="001B21F2"/>
    <w:rsid w:val="001B560A"/>
    <w:rsid w:val="001D54CB"/>
    <w:rsid w:val="001D7B9F"/>
    <w:rsid w:val="001E1228"/>
    <w:rsid w:val="001E2737"/>
    <w:rsid w:val="001E2984"/>
    <w:rsid w:val="001E339B"/>
    <w:rsid w:val="001F42A7"/>
    <w:rsid w:val="001F5667"/>
    <w:rsid w:val="00203DE8"/>
    <w:rsid w:val="00211024"/>
    <w:rsid w:val="00212C6F"/>
    <w:rsid w:val="00212F3E"/>
    <w:rsid w:val="00220750"/>
    <w:rsid w:val="002257C1"/>
    <w:rsid w:val="002264DB"/>
    <w:rsid w:val="00227046"/>
    <w:rsid w:val="002318A2"/>
    <w:rsid w:val="00232F32"/>
    <w:rsid w:val="002344D8"/>
    <w:rsid w:val="00235EFB"/>
    <w:rsid w:val="002403E9"/>
    <w:rsid w:val="00241A7D"/>
    <w:rsid w:val="00245C20"/>
    <w:rsid w:val="00247773"/>
    <w:rsid w:val="00253F62"/>
    <w:rsid w:val="0026240E"/>
    <w:rsid w:val="00262604"/>
    <w:rsid w:val="00262D65"/>
    <w:rsid w:val="00262FBA"/>
    <w:rsid w:val="00275818"/>
    <w:rsid w:val="00275AD6"/>
    <w:rsid w:val="00276853"/>
    <w:rsid w:val="002901B9"/>
    <w:rsid w:val="00293B0E"/>
    <w:rsid w:val="002A28F1"/>
    <w:rsid w:val="002A315A"/>
    <w:rsid w:val="002A76BE"/>
    <w:rsid w:val="002B454C"/>
    <w:rsid w:val="002C0C54"/>
    <w:rsid w:val="002C61FC"/>
    <w:rsid w:val="002C744E"/>
    <w:rsid w:val="002D53D3"/>
    <w:rsid w:val="002D76E4"/>
    <w:rsid w:val="002E46A6"/>
    <w:rsid w:val="002E7EDD"/>
    <w:rsid w:val="00300B16"/>
    <w:rsid w:val="00310B74"/>
    <w:rsid w:val="003129CC"/>
    <w:rsid w:val="003165F3"/>
    <w:rsid w:val="00320C69"/>
    <w:rsid w:val="003220BA"/>
    <w:rsid w:val="00335373"/>
    <w:rsid w:val="00340C31"/>
    <w:rsid w:val="00347E60"/>
    <w:rsid w:val="00351B80"/>
    <w:rsid w:val="00362079"/>
    <w:rsid w:val="003646A5"/>
    <w:rsid w:val="00372E83"/>
    <w:rsid w:val="00395AC4"/>
    <w:rsid w:val="003A2FDC"/>
    <w:rsid w:val="003A38F4"/>
    <w:rsid w:val="003B0F7E"/>
    <w:rsid w:val="003C000B"/>
    <w:rsid w:val="003C1541"/>
    <w:rsid w:val="003D4525"/>
    <w:rsid w:val="003D67A8"/>
    <w:rsid w:val="003E5FA3"/>
    <w:rsid w:val="003F16A5"/>
    <w:rsid w:val="003F6815"/>
    <w:rsid w:val="003F68CB"/>
    <w:rsid w:val="004046B7"/>
    <w:rsid w:val="00404A78"/>
    <w:rsid w:val="00415DD0"/>
    <w:rsid w:val="0042002C"/>
    <w:rsid w:val="004206AF"/>
    <w:rsid w:val="0043633D"/>
    <w:rsid w:val="00445558"/>
    <w:rsid w:val="00465AC6"/>
    <w:rsid w:val="00467CAC"/>
    <w:rsid w:val="004759E9"/>
    <w:rsid w:val="0047705C"/>
    <w:rsid w:val="004919B5"/>
    <w:rsid w:val="004936DE"/>
    <w:rsid w:val="00493DD9"/>
    <w:rsid w:val="004A28DF"/>
    <w:rsid w:val="004B10A4"/>
    <w:rsid w:val="004B3EBA"/>
    <w:rsid w:val="004C673E"/>
    <w:rsid w:val="004E5D8F"/>
    <w:rsid w:val="004F1E84"/>
    <w:rsid w:val="004F6C82"/>
    <w:rsid w:val="005004DE"/>
    <w:rsid w:val="005046DA"/>
    <w:rsid w:val="00504A88"/>
    <w:rsid w:val="005104EE"/>
    <w:rsid w:val="0051469E"/>
    <w:rsid w:val="00515C0C"/>
    <w:rsid w:val="00524267"/>
    <w:rsid w:val="0052596B"/>
    <w:rsid w:val="005269FE"/>
    <w:rsid w:val="00532B7B"/>
    <w:rsid w:val="00547F8F"/>
    <w:rsid w:val="00552EDC"/>
    <w:rsid w:val="005653E4"/>
    <w:rsid w:val="00572F42"/>
    <w:rsid w:val="00577F51"/>
    <w:rsid w:val="00583896"/>
    <w:rsid w:val="00584932"/>
    <w:rsid w:val="00584A55"/>
    <w:rsid w:val="005A2179"/>
    <w:rsid w:val="005A6C42"/>
    <w:rsid w:val="005B3BC8"/>
    <w:rsid w:val="005C4C17"/>
    <w:rsid w:val="005D0A84"/>
    <w:rsid w:val="005E3B8F"/>
    <w:rsid w:val="005F2983"/>
    <w:rsid w:val="0061038C"/>
    <w:rsid w:val="00611C05"/>
    <w:rsid w:val="0061560B"/>
    <w:rsid w:val="00634A39"/>
    <w:rsid w:val="00636079"/>
    <w:rsid w:val="00643741"/>
    <w:rsid w:val="0064593B"/>
    <w:rsid w:val="006462FA"/>
    <w:rsid w:val="0066088B"/>
    <w:rsid w:val="00665F66"/>
    <w:rsid w:val="00670423"/>
    <w:rsid w:val="00670E03"/>
    <w:rsid w:val="006738C8"/>
    <w:rsid w:val="00675CA6"/>
    <w:rsid w:val="00677C96"/>
    <w:rsid w:val="0069774E"/>
    <w:rsid w:val="006A0B59"/>
    <w:rsid w:val="006A16F2"/>
    <w:rsid w:val="006A5CE8"/>
    <w:rsid w:val="006B1A9F"/>
    <w:rsid w:val="006B1C60"/>
    <w:rsid w:val="006C2B51"/>
    <w:rsid w:val="006C4A40"/>
    <w:rsid w:val="006C64D6"/>
    <w:rsid w:val="006C74D6"/>
    <w:rsid w:val="006D21A3"/>
    <w:rsid w:val="006E2B75"/>
    <w:rsid w:val="006E32C7"/>
    <w:rsid w:val="006E6083"/>
    <w:rsid w:val="006F62E5"/>
    <w:rsid w:val="00700F1C"/>
    <w:rsid w:val="00710C48"/>
    <w:rsid w:val="00711F32"/>
    <w:rsid w:val="00712632"/>
    <w:rsid w:val="0071478E"/>
    <w:rsid w:val="007259C0"/>
    <w:rsid w:val="00726EED"/>
    <w:rsid w:val="00727CF4"/>
    <w:rsid w:val="007363DF"/>
    <w:rsid w:val="00737F51"/>
    <w:rsid w:val="007476AD"/>
    <w:rsid w:val="00752397"/>
    <w:rsid w:val="007665B5"/>
    <w:rsid w:val="00773233"/>
    <w:rsid w:val="007777E8"/>
    <w:rsid w:val="007829F8"/>
    <w:rsid w:val="007872E2"/>
    <w:rsid w:val="00787DDD"/>
    <w:rsid w:val="00795A24"/>
    <w:rsid w:val="00797BEB"/>
    <w:rsid w:val="007A1C21"/>
    <w:rsid w:val="007B0697"/>
    <w:rsid w:val="007B41A7"/>
    <w:rsid w:val="007B6081"/>
    <w:rsid w:val="007F4116"/>
    <w:rsid w:val="0081301E"/>
    <w:rsid w:val="00817936"/>
    <w:rsid w:val="0082330D"/>
    <w:rsid w:val="00826927"/>
    <w:rsid w:val="008270FB"/>
    <w:rsid w:val="008343DB"/>
    <w:rsid w:val="00836E95"/>
    <w:rsid w:val="00837696"/>
    <w:rsid w:val="0084401F"/>
    <w:rsid w:val="00850205"/>
    <w:rsid w:val="00853A21"/>
    <w:rsid w:val="00853D04"/>
    <w:rsid w:val="00855D4D"/>
    <w:rsid w:val="00856E38"/>
    <w:rsid w:val="008628F0"/>
    <w:rsid w:val="00862CC8"/>
    <w:rsid w:val="008679FC"/>
    <w:rsid w:val="008744C3"/>
    <w:rsid w:val="0087676D"/>
    <w:rsid w:val="00887BCE"/>
    <w:rsid w:val="008944C4"/>
    <w:rsid w:val="00897988"/>
    <w:rsid w:val="008A3184"/>
    <w:rsid w:val="008B05CF"/>
    <w:rsid w:val="008B2445"/>
    <w:rsid w:val="008D017B"/>
    <w:rsid w:val="008D253D"/>
    <w:rsid w:val="008D2A31"/>
    <w:rsid w:val="008D2F93"/>
    <w:rsid w:val="008D3C0F"/>
    <w:rsid w:val="008E4640"/>
    <w:rsid w:val="008E6B6A"/>
    <w:rsid w:val="008F23E4"/>
    <w:rsid w:val="008F54C4"/>
    <w:rsid w:val="008F5569"/>
    <w:rsid w:val="00902674"/>
    <w:rsid w:val="00904245"/>
    <w:rsid w:val="00913D88"/>
    <w:rsid w:val="009144F1"/>
    <w:rsid w:val="0092423F"/>
    <w:rsid w:val="009243E4"/>
    <w:rsid w:val="00946133"/>
    <w:rsid w:val="00946453"/>
    <w:rsid w:val="009467A9"/>
    <w:rsid w:val="00954238"/>
    <w:rsid w:val="009557A4"/>
    <w:rsid w:val="009636E7"/>
    <w:rsid w:val="00964042"/>
    <w:rsid w:val="009653BC"/>
    <w:rsid w:val="00965A0A"/>
    <w:rsid w:val="00981C97"/>
    <w:rsid w:val="00991F88"/>
    <w:rsid w:val="009A0658"/>
    <w:rsid w:val="009B5211"/>
    <w:rsid w:val="009C0B70"/>
    <w:rsid w:val="009C675F"/>
    <w:rsid w:val="009D0520"/>
    <w:rsid w:val="009D6E47"/>
    <w:rsid w:val="009D70DB"/>
    <w:rsid w:val="009E1E3C"/>
    <w:rsid w:val="009E76E9"/>
    <w:rsid w:val="009F3319"/>
    <w:rsid w:val="00A0411F"/>
    <w:rsid w:val="00A0478A"/>
    <w:rsid w:val="00A1016F"/>
    <w:rsid w:val="00A134A9"/>
    <w:rsid w:val="00A249B9"/>
    <w:rsid w:val="00A30931"/>
    <w:rsid w:val="00A30D33"/>
    <w:rsid w:val="00A42202"/>
    <w:rsid w:val="00A43119"/>
    <w:rsid w:val="00A579B9"/>
    <w:rsid w:val="00A641E5"/>
    <w:rsid w:val="00A666AE"/>
    <w:rsid w:val="00A70025"/>
    <w:rsid w:val="00A70187"/>
    <w:rsid w:val="00A75EC9"/>
    <w:rsid w:val="00A83B94"/>
    <w:rsid w:val="00A85147"/>
    <w:rsid w:val="00A93759"/>
    <w:rsid w:val="00A948E6"/>
    <w:rsid w:val="00AA5A4C"/>
    <w:rsid w:val="00AB52B1"/>
    <w:rsid w:val="00AD3159"/>
    <w:rsid w:val="00B00EAE"/>
    <w:rsid w:val="00B139C4"/>
    <w:rsid w:val="00B13AC4"/>
    <w:rsid w:val="00B1480B"/>
    <w:rsid w:val="00B23B10"/>
    <w:rsid w:val="00B313A5"/>
    <w:rsid w:val="00B315FD"/>
    <w:rsid w:val="00B43D58"/>
    <w:rsid w:val="00B567BB"/>
    <w:rsid w:val="00B61A76"/>
    <w:rsid w:val="00B70202"/>
    <w:rsid w:val="00B81AEA"/>
    <w:rsid w:val="00B81AF4"/>
    <w:rsid w:val="00B822EC"/>
    <w:rsid w:val="00B828D0"/>
    <w:rsid w:val="00B82D6E"/>
    <w:rsid w:val="00B859EA"/>
    <w:rsid w:val="00B879FB"/>
    <w:rsid w:val="00B94648"/>
    <w:rsid w:val="00B94D28"/>
    <w:rsid w:val="00B96219"/>
    <w:rsid w:val="00BA047F"/>
    <w:rsid w:val="00BA42AE"/>
    <w:rsid w:val="00BA4EB8"/>
    <w:rsid w:val="00BA7F14"/>
    <w:rsid w:val="00BB3E51"/>
    <w:rsid w:val="00BB5378"/>
    <w:rsid w:val="00BB6455"/>
    <w:rsid w:val="00BC28E6"/>
    <w:rsid w:val="00BD29B7"/>
    <w:rsid w:val="00BE4C4E"/>
    <w:rsid w:val="00BF206E"/>
    <w:rsid w:val="00C050B6"/>
    <w:rsid w:val="00C0596C"/>
    <w:rsid w:val="00C167FE"/>
    <w:rsid w:val="00C37C16"/>
    <w:rsid w:val="00C47847"/>
    <w:rsid w:val="00C532CB"/>
    <w:rsid w:val="00C57208"/>
    <w:rsid w:val="00C611D6"/>
    <w:rsid w:val="00C626AA"/>
    <w:rsid w:val="00C65B1D"/>
    <w:rsid w:val="00C80AC4"/>
    <w:rsid w:val="00C83B7D"/>
    <w:rsid w:val="00C84020"/>
    <w:rsid w:val="00C914C0"/>
    <w:rsid w:val="00C927AC"/>
    <w:rsid w:val="00CA2627"/>
    <w:rsid w:val="00CA734A"/>
    <w:rsid w:val="00CB6B93"/>
    <w:rsid w:val="00CC120B"/>
    <w:rsid w:val="00CC31B0"/>
    <w:rsid w:val="00CC583D"/>
    <w:rsid w:val="00CD1B0C"/>
    <w:rsid w:val="00CD5D02"/>
    <w:rsid w:val="00CE21B8"/>
    <w:rsid w:val="00CE23D6"/>
    <w:rsid w:val="00CE61FB"/>
    <w:rsid w:val="00D0374B"/>
    <w:rsid w:val="00D04FC1"/>
    <w:rsid w:val="00D23F82"/>
    <w:rsid w:val="00D277DA"/>
    <w:rsid w:val="00D35184"/>
    <w:rsid w:val="00D46B84"/>
    <w:rsid w:val="00D53363"/>
    <w:rsid w:val="00D654B5"/>
    <w:rsid w:val="00D66835"/>
    <w:rsid w:val="00D707D0"/>
    <w:rsid w:val="00D75712"/>
    <w:rsid w:val="00D77939"/>
    <w:rsid w:val="00D9194D"/>
    <w:rsid w:val="00DA2B54"/>
    <w:rsid w:val="00DB57D8"/>
    <w:rsid w:val="00DB5839"/>
    <w:rsid w:val="00DB7F66"/>
    <w:rsid w:val="00DC400E"/>
    <w:rsid w:val="00DD016E"/>
    <w:rsid w:val="00DD1CBE"/>
    <w:rsid w:val="00DD357B"/>
    <w:rsid w:val="00DD7B5A"/>
    <w:rsid w:val="00DE03BB"/>
    <w:rsid w:val="00DE07F3"/>
    <w:rsid w:val="00DF4293"/>
    <w:rsid w:val="00E06592"/>
    <w:rsid w:val="00E2470B"/>
    <w:rsid w:val="00E25D55"/>
    <w:rsid w:val="00E3089C"/>
    <w:rsid w:val="00E326FB"/>
    <w:rsid w:val="00E34A66"/>
    <w:rsid w:val="00E3569A"/>
    <w:rsid w:val="00E40929"/>
    <w:rsid w:val="00E45E9D"/>
    <w:rsid w:val="00E625C3"/>
    <w:rsid w:val="00E632F9"/>
    <w:rsid w:val="00E663D7"/>
    <w:rsid w:val="00E730EC"/>
    <w:rsid w:val="00E746B1"/>
    <w:rsid w:val="00E86E65"/>
    <w:rsid w:val="00E87860"/>
    <w:rsid w:val="00EA1B4F"/>
    <w:rsid w:val="00EB5B69"/>
    <w:rsid w:val="00EB6026"/>
    <w:rsid w:val="00EC0F48"/>
    <w:rsid w:val="00ED7653"/>
    <w:rsid w:val="00EE0FA0"/>
    <w:rsid w:val="00EE4754"/>
    <w:rsid w:val="00EE496E"/>
    <w:rsid w:val="00EF62A8"/>
    <w:rsid w:val="00F0042C"/>
    <w:rsid w:val="00F1215D"/>
    <w:rsid w:val="00F17F84"/>
    <w:rsid w:val="00F220F9"/>
    <w:rsid w:val="00F36FB3"/>
    <w:rsid w:val="00F377FD"/>
    <w:rsid w:val="00F432B1"/>
    <w:rsid w:val="00F45770"/>
    <w:rsid w:val="00F50C28"/>
    <w:rsid w:val="00F51529"/>
    <w:rsid w:val="00F53BB9"/>
    <w:rsid w:val="00F626CA"/>
    <w:rsid w:val="00F6569E"/>
    <w:rsid w:val="00F732A4"/>
    <w:rsid w:val="00FA06CA"/>
    <w:rsid w:val="00FB0E3A"/>
    <w:rsid w:val="00FB4CE0"/>
    <w:rsid w:val="00FB5FDD"/>
    <w:rsid w:val="00FC27AB"/>
    <w:rsid w:val="00FE262A"/>
    <w:rsid w:val="00FE4EB7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1AF279"/>
  <w15:chartTrackingRefBased/>
  <w15:docId w15:val="{B0791F0B-D22C-4BAD-8091-20367338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Body"/>
    <w:link w:val="Heading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Body"/>
    <w:link w:val="Heading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Body"/>
    <w:link w:val="Heading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B2445"/>
    <w:rPr>
      <w:rFonts w:ascii="Arial" w:eastAsiaTheme="majorEastAsia" w:hAnsi="Arial" w:cstheme="majorBidi"/>
      <w:szCs w:val="26"/>
    </w:rPr>
  </w:style>
  <w:style w:type="paragraph" w:styleId="ListParagraph">
    <w:name w:val="List Paragraph"/>
    <w:basedOn w:val="Normal"/>
    <w:uiPriority w:val="6"/>
    <w:qFormat/>
    <w:rsid w:val="00FE262A"/>
    <w:pPr>
      <w:numPr>
        <w:numId w:val="4"/>
      </w:numPr>
      <w:ind w:left="2965" w:hanging="357"/>
    </w:pPr>
  </w:style>
  <w:style w:type="table" w:styleId="TableGrid">
    <w:name w:val="Table Grid"/>
    <w:basedOn w:val="TableNormal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50205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l"/>
    <w:link w:val="BodyChar"/>
    <w:qFormat/>
    <w:rsid w:val="00C47847"/>
    <w:pPr>
      <w:ind w:left="2608"/>
      <w:contextualSpacing w:val="0"/>
    </w:pPr>
  </w:style>
  <w:style w:type="character" w:customStyle="1" w:styleId="BodyChar">
    <w:name w:val="Body Char"/>
    <w:basedOn w:val="DefaultParagraphFont"/>
    <w:link w:val="Body"/>
    <w:rsid w:val="00C47847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4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9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93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Caption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NoSpacing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laceholderText">
    <w:name w:val="Placeholder Text"/>
    <w:basedOn w:val="DefaultParagraphFont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DefaultParagraphFont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DefaultParagraphFont"/>
    <w:uiPriority w:val="1"/>
    <w:rsid w:val="00B859EA"/>
    <w:rPr>
      <w:rFonts w:ascii="Arial" w:hAnsi="Arial"/>
      <w:b/>
      <w:sz w:val="22"/>
    </w:rPr>
  </w:style>
  <w:style w:type="character" w:styleId="Hyperlink">
    <w:name w:val="Hyperlink"/>
    <w:basedOn w:val="DefaultParagraphFont"/>
    <w:uiPriority w:val="99"/>
    <w:unhideWhenUsed/>
    <w:rsid w:val="00500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4DE"/>
    <w:rPr>
      <w:color w:val="605E5C"/>
      <w:shd w:val="clear" w:color="auto" w:fill="E1DFDD"/>
    </w:rPr>
  </w:style>
  <w:style w:type="paragraph" w:customStyle="1" w:styleId="Code">
    <w:name w:val="Code"/>
    <w:basedOn w:val="Body"/>
    <w:next w:val="Body"/>
    <w:link w:val="CodeChar"/>
    <w:autoRedefine/>
    <w:uiPriority w:val="6"/>
    <w:qFormat/>
    <w:rsid w:val="007777E8"/>
    <w:pPr>
      <w:spacing w:after="200"/>
      <w:contextualSpacing/>
    </w:pPr>
    <w:rPr>
      <w:rFonts w:ascii="Courier New" w:hAnsi="Courier New"/>
      <w:noProof/>
      <w:sz w:val="20"/>
      <w:lang w:val="en-GB"/>
    </w:rPr>
  </w:style>
  <w:style w:type="character" w:customStyle="1" w:styleId="CodeChar">
    <w:name w:val="Code Char"/>
    <w:basedOn w:val="BodyChar"/>
    <w:link w:val="Code"/>
    <w:uiPriority w:val="6"/>
    <w:rsid w:val="007777E8"/>
    <w:rPr>
      <w:rFonts w:ascii="Courier New" w:hAnsi="Courier New"/>
      <w:noProof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ksu70/2023OhjProj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H\OneDrive%20-%20Haaga-Helia%20Oy%20Ab\2023\ICI001AS2A-3003-Windows-palvelimet\Harjoitusty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Harjoitustyo-template.dotx</Template>
  <TotalTime>266</TotalTime>
  <Pages>7</Pages>
  <Words>1225</Words>
  <Characters>9925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&lt;Päivitä tämä&gt;</vt:lpstr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Leo Sutinen</dc:creator>
  <cp:keywords/>
  <dc:description/>
  <cp:lastModifiedBy>Sutinen Leo</cp:lastModifiedBy>
  <cp:revision>39</cp:revision>
  <dcterms:created xsi:type="dcterms:W3CDTF">2023-01-19T16:27:00Z</dcterms:created>
  <dcterms:modified xsi:type="dcterms:W3CDTF">2023-01-22T16:49:00Z</dcterms:modified>
</cp:coreProperties>
</file>